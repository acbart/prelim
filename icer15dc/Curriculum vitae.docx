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id w:val="4805016"/>
        <w:placeholder>
          <w:docPart w:val="B990FCF8BAC64EF0927199E48B08F27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A5A1C" w:rsidRDefault="005A624B">
          <w:pPr>
            <w:pStyle w:val="YourName"/>
          </w:pPr>
          <w:r>
            <w:t>Austin Bart</w:t>
          </w:r>
        </w:p>
      </w:sdtContent>
    </w:sdt>
    <w:p w:rsidR="004A5A1C" w:rsidRDefault="005A624B">
      <w:pPr>
        <w:pStyle w:val="ContactInformation"/>
      </w:pPr>
      <w:r>
        <w:t>600 Appalachian Drive #12</w:t>
      </w:r>
      <w:r w:rsidR="00224E51">
        <w:t>,</w:t>
      </w:r>
      <w:r w:rsidR="00224E51">
        <w:t xml:space="preserve"> </w:t>
      </w:r>
      <w:r>
        <w:t>Blacksburg, VA, 24060</w:t>
      </w:r>
      <w:r w:rsidR="00224E51">
        <w:t xml:space="preserve"> | </w:t>
      </w:r>
      <w:r>
        <w:t>302-384-2729</w:t>
      </w:r>
      <w:r w:rsidR="00224E51">
        <w:t xml:space="preserve"> | </w:t>
      </w:r>
      <w:r>
        <w:t>acbart@vt.edu</w:t>
      </w:r>
    </w:p>
    <w:p w:rsidR="004A5A1C" w:rsidRDefault="00224E51">
      <w:pPr>
        <w:pStyle w:val="SectionHeading"/>
      </w:pPr>
      <w:r>
        <w:t>EDUCATION</w:t>
      </w:r>
    </w:p>
    <w:p w:rsidR="004A5A1C" w:rsidRDefault="00922C38">
      <w:pPr>
        <w:pStyle w:val="Location"/>
      </w:pPr>
      <w:r>
        <w:t>Virginia Tech, Blacksburg, VA</w:t>
      </w:r>
    </w:p>
    <w:p w:rsidR="004A5A1C" w:rsidRDefault="00922C38">
      <w:pPr>
        <w:pStyle w:val="JobTitle"/>
      </w:pPr>
      <w:r>
        <w:t>PhD in Computer Science</w:t>
      </w:r>
      <w:r w:rsidR="00224E51">
        <w:tab/>
      </w:r>
      <w:sdt>
        <w:sdtPr>
          <w:id w:val="275215203"/>
          <w:placeholder>
            <w:docPart w:val="CF0ADBF702AB4B7FBA3FD757A449D5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Expected 2017</w:t>
          </w:r>
        </w:sdtContent>
      </w:sdt>
    </w:p>
    <w:p w:rsidR="0064484D" w:rsidRPr="0064484D" w:rsidRDefault="0064484D" w:rsidP="00D62FFD">
      <w:pPr>
        <w:pStyle w:val="NormalBodyText"/>
        <w:rPr>
          <w:b/>
        </w:rPr>
      </w:pPr>
      <w:r w:rsidRPr="0064484D">
        <w:rPr>
          <w:b/>
        </w:rPr>
        <w:t>Learning Sciences</w:t>
      </w:r>
      <w:r w:rsidR="00737C7F">
        <w:rPr>
          <w:b/>
        </w:rPr>
        <w:t xml:space="preserve"> Certificate</w:t>
      </w:r>
    </w:p>
    <w:p w:rsidR="0064484D" w:rsidRDefault="00922C38" w:rsidP="0064484D">
      <w:pPr>
        <w:pStyle w:val="NormalBodyText"/>
      </w:pPr>
      <w:r>
        <w:t>Dissertation: “</w:t>
      </w:r>
      <w:r w:rsidRPr="00922C38">
        <w:t xml:space="preserve">Authentic Introductory Computing </w:t>
      </w:r>
      <w:r>
        <w:t>with</w:t>
      </w:r>
      <w:r w:rsidRPr="00922C38">
        <w:t xml:space="preserve"> Big Data and Blocks: Motivation, Ability, and Scalability</w:t>
      </w:r>
      <w:r>
        <w:t>”</w:t>
      </w:r>
    </w:p>
    <w:p w:rsidR="0064484D" w:rsidRDefault="0064484D" w:rsidP="0064484D">
      <w:pPr>
        <w:pStyle w:val="NormalBodyText"/>
      </w:pPr>
    </w:p>
    <w:p w:rsidR="004A5A1C" w:rsidRDefault="00922C38">
      <w:pPr>
        <w:pStyle w:val="Location"/>
      </w:pPr>
      <w:r>
        <w:t>University of Delaware, Newark, DE</w:t>
      </w:r>
    </w:p>
    <w:p w:rsidR="004A5A1C" w:rsidRDefault="00922C38">
      <w:pPr>
        <w:pStyle w:val="JobTitle"/>
      </w:pPr>
      <w:r w:rsidRPr="00922C38">
        <w:t xml:space="preserve">Honors Bachelor of Computer Science </w:t>
      </w:r>
      <w:r w:rsidR="009E3010">
        <w:t>w</w:t>
      </w:r>
      <w:r w:rsidRPr="00922C38">
        <w:t>ith Distinction</w:t>
      </w:r>
      <w:r w:rsidR="00224E51">
        <w:tab/>
      </w:r>
      <w:sdt>
        <w:sdtPr>
          <w:id w:val="275215217"/>
          <w:placeholder>
            <w:docPart w:val="BFD005DE8BE0410AB6B922452D469376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:rsidR="004A5A1C" w:rsidRDefault="00922C38">
      <w:pPr>
        <w:pStyle w:val="NormalBodyText"/>
      </w:pPr>
      <w:r>
        <w:t>Concentration: Educational Technology</w:t>
      </w:r>
    </w:p>
    <w:p w:rsidR="004A5A1C" w:rsidRDefault="00922C38">
      <w:pPr>
        <w:pStyle w:val="SpaceAfter"/>
      </w:pPr>
      <w:r>
        <w:t>Thesis: “</w:t>
      </w:r>
      <w:r w:rsidRPr="00922C38">
        <w:t xml:space="preserve">Exploring the XO Laptop as a Platform for Encouraging Creative Writing </w:t>
      </w:r>
      <w:r>
        <w:t>b</w:t>
      </w:r>
      <w:r w:rsidRPr="00922C38">
        <w:t>y Children</w:t>
      </w:r>
      <w:r>
        <w:t>”</w:t>
      </w:r>
    </w:p>
    <w:p w:rsidR="004A5A1C" w:rsidRDefault="00224E51">
      <w:pPr>
        <w:pStyle w:val="SectionHeading"/>
      </w:pPr>
      <w:r>
        <w:t>AWARDS</w:t>
      </w:r>
    </w:p>
    <w:p w:rsidR="004A5A1C" w:rsidRDefault="00AD6E83">
      <w:pPr>
        <w:pStyle w:val="NormalBodyText"/>
      </w:pPr>
      <w:r>
        <w:t xml:space="preserve">National Science </w:t>
      </w:r>
      <w:r>
        <w:t>F</w:t>
      </w:r>
      <w:r>
        <w:t xml:space="preserve">oundation Graduate </w:t>
      </w:r>
      <w:r>
        <w:t>R</w:t>
      </w:r>
      <w:r>
        <w:t xml:space="preserve">esearch </w:t>
      </w:r>
      <w:r>
        <w:t>Fellowship P</w:t>
      </w:r>
      <w:r>
        <w:t xml:space="preserve">rogram </w:t>
      </w:r>
      <w:r>
        <w:t xml:space="preserve">(NSFGRFP), </w:t>
      </w:r>
      <w:r w:rsidRPr="00AD6E83">
        <w:rPr>
          <w:i/>
        </w:rPr>
        <w:t>Virginia Tech</w:t>
      </w:r>
      <w:r w:rsidR="00224E51">
        <w:tab/>
      </w:r>
      <w:sdt>
        <w:sdtPr>
          <w:id w:val="275215226"/>
          <w:placeholder>
            <w:docPart w:val="E795EA82773F48EA814E9B3733F1480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2014</w:t>
          </w:r>
        </w:sdtContent>
      </w:sdt>
      <w:r w:rsidR="00224E51">
        <w:t xml:space="preserve"> – </w:t>
      </w:r>
      <w:sdt>
        <w:sdtPr>
          <w:id w:val="275215228"/>
          <w:placeholder>
            <w:docPart w:val="9DD65CBC55724AEF9B86AFEDCA29EDD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2017</w:t>
          </w:r>
        </w:sdtContent>
      </w:sdt>
    </w:p>
    <w:p w:rsidR="004A5A1C" w:rsidRDefault="00AD6E83">
      <w:pPr>
        <w:pStyle w:val="NormalBodyText"/>
      </w:pPr>
      <w:r>
        <w:t>Eugene DuP</w:t>
      </w:r>
      <w:r w:rsidRPr="00AD6E83">
        <w:t>ont Memorial Scholarship</w:t>
      </w:r>
      <w:r>
        <w:t xml:space="preserve">, </w:t>
      </w:r>
      <w:r w:rsidRPr="00AD6E83">
        <w:rPr>
          <w:i/>
        </w:rPr>
        <w:t>University of Delaware</w:t>
      </w:r>
      <w:r w:rsidR="00224E51">
        <w:tab/>
      </w:r>
      <w:sdt>
        <w:sdtPr>
          <w:id w:val="275215230"/>
          <w:placeholder>
            <w:docPart w:val="F469B654DEB447C2888467458224C1F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2008</w:t>
          </w:r>
        </w:sdtContent>
      </w:sdt>
      <w:r w:rsidR="00224E51">
        <w:t xml:space="preserve"> – </w:t>
      </w:r>
      <w:sdt>
        <w:sdtPr>
          <w:id w:val="275215232"/>
          <w:placeholder>
            <w:docPart w:val="EF27F16C6B594F039A1551D440CB462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:rsidR="00AD6E83" w:rsidRPr="00AD6E83" w:rsidRDefault="00AD6E83" w:rsidP="00AD6E83">
      <w:pPr>
        <w:pStyle w:val="SpaceAfter1NoRightIndent"/>
      </w:pPr>
      <w:r w:rsidRPr="00AD6E83">
        <w:t>NSF Graduate Research Fellowship Program Honorable Mention</w:t>
      </w:r>
      <w:r>
        <w:t xml:space="preserve">, </w:t>
      </w:r>
      <w:r w:rsidRPr="00AD6E83">
        <w:rPr>
          <w:i/>
        </w:rPr>
        <w:t>Virginia Tech</w:t>
      </w:r>
      <w:r w:rsidR="00224E51">
        <w:tab/>
      </w:r>
      <w:sdt>
        <w:sdtPr>
          <w:id w:val="275215238"/>
          <w:placeholder>
            <w:docPart w:val="06C557C810A84795A9511E51F20FB37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2013</w:t>
          </w:r>
        </w:sdtContent>
      </w:sdt>
      <w:r w:rsidR="00224E51">
        <w:t xml:space="preserve"> </w:t>
      </w:r>
      <w:r>
        <w:br/>
        <w:t>SIGCSE’13 Graduate Student Research Competition – 2</w:t>
      </w:r>
      <w:r w:rsidRPr="00AD6E83">
        <w:rPr>
          <w:vertAlign w:val="superscript"/>
        </w:rPr>
        <w:t>nd</w:t>
      </w:r>
      <w:r>
        <w:t xml:space="preserve"> Place</w:t>
      </w:r>
      <w:r w:rsidRPr="00AD6E83">
        <w:rPr>
          <w:i/>
        </w:rPr>
        <w:t>, Virginia Tech</w:t>
      </w:r>
      <w:r>
        <w:tab/>
        <w:t>2013</w:t>
      </w:r>
      <w:r>
        <w:br/>
        <w:t>SIGCSE’15 Graduate Student Research Competition – 3</w:t>
      </w:r>
      <w:r w:rsidRPr="00AD6E83">
        <w:rPr>
          <w:vertAlign w:val="superscript"/>
        </w:rPr>
        <w:t>rd</w:t>
      </w:r>
      <w:r>
        <w:t xml:space="preserve"> Place</w:t>
      </w:r>
      <w:r w:rsidRPr="00AD6E83">
        <w:rPr>
          <w:i/>
        </w:rPr>
        <w:t>, Virginia Tech</w:t>
      </w:r>
      <w:r>
        <w:tab/>
        <w:t>2015</w:t>
      </w:r>
      <w:r>
        <w:br/>
        <w:t xml:space="preserve">Computer Science Department Outstanding Sophomore Award, </w:t>
      </w:r>
      <w:r>
        <w:rPr>
          <w:i/>
        </w:rPr>
        <w:t>University of Delaware</w:t>
      </w:r>
      <w:r>
        <w:rPr>
          <w:i/>
        </w:rPr>
        <w:tab/>
      </w:r>
      <w:r w:rsidRPr="00AD6E83">
        <w:t>2009</w:t>
      </w:r>
      <w:r>
        <w:br/>
        <w:t xml:space="preserve">Residence Life’s Citizen of the Year, Upper Division, </w:t>
      </w:r>
      <w:r w:rsidRPr="00AD6E83">
        <w:rPr>
          <w:i/>
        </w:rPr>
        <w:t>University of Delaware</w:t>
      </w:r>
      <w:r>
        <w:rPr>
          <w:i/>
        </w:rPr>
        <w:tab/>
      </w:r>
      <w:r>
        <w:t>2011</w:t>
      </w:r>
    </w:p>
    <w:p w:rsidR="004A5A1C" w:rsidRDefault="00224E51">
      <w:pPr>
        <w:pStyle w:val="SectionHeading"/>
      </w:pPr>
      <w:r>
        <w:t>TEACHING EXPERIENCE</w:t>
      </w:r>
    </w:p>
    <w:p w:rsidR="004A5A1C" w:rsidRDefault="00F036F9">
      <w:pPr>
        <w:pStyle w:val="Location"/>
      </w:pPr>
      <w:r>
        <w:t>Virginia Tech, Blacksburg, VA</w:t>
      </w:r>
    </w:p>
    <w:p w:rsidR="004A5A1C" w:rsidRDefault="00F036F9">
      <w:pPr>
        <w:pStyle w:val="JobTitle"/>
      </w:pPr>
      <w:r>
        <w:t>Associate Instructor – to Dr. Dennis Kafura in “Introduction to Computational Thinking”</w:t>
      </w:r>
      <w:r w:rsidR="00224E51">
        <w:tab/>
      </w:r>
      <w:sdt>
        <w:sdtPr>
          <w:id w:val="275215262"/>
          <w:placeholder>
            <w:docPart w:val="98440653331D40C2BA95B6514C1D04A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2014-2015</w:t>
          </w:r>
        </w:sdtContent>
      </w:sdt>
    </w:p>
    <w:p w:rsidR="004A5A1C" w:rsidRDefault="00F036F9">
      <w:pPr>
        <w:pStyle w:val="SpaceAfter"/>
      </w:pPr>
      <w:r>
        <w:t>Developed technical infrastructure, co-lectured, worked with students, grading</w:t>
      </w:r>
    </w:p>
    <w:p w:rsidR="004A5A1C" w:rsidRDefault="00F036F9">
      <w:pPr>
        <w:pStyle w:val="JobTitle"/>
      </w:pPr>
      <w:r>
        <w:t>Volunteer Instructor – Governor’s School for Agriculture “Introduction to Computer Science”</w:t>
      </w:r>
      <w:r w:rsidR="00224E51">
        <w:tab/>
      </w:r>
      <w:sdt>
        <w:sdtPr>
          <w:id w:val="275215266"/>
          <w:placeholder>
            <w:docPart w:val="29FACC7274084241BA8058714A4211F3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2014</w:t>
          </w:r>
        </w:sdtContent>
      </w:sdt>
    </w:p>
    <w:p w:rsidR="004A5A1C" w:rsidRDefault="00F036F9">
      <w:pPr>
        <w:pStyle w:val="SpaceAfter"/>
      </w:pPr>
      <w:r w:rsidRPr="00F036F9">
        <w:t>Taught a 1-week class (1 hour per day) on Computer Science to 20 high school students.</w:t>
      </w:r>
    </w:p>
    <w:p w:rsidR="004A5A1C" w:rsidRDefault="00F036F9">
      <w:pPr>
        <w:pStyle w:val="JobTitle"/>
      </w:pPr>
      <w:r>
        <w:rPr>
          <w:b w:val="0"/>
        </w:rPr>
        <w:t>University of Delaware, Newark, DE</w:t>
      </w:r>
      <w:r>
        <w:br/>
        <w:t>Teaching Assistant – to Dr. Keith Decker in “Introduction to Computer Science I”</w:t>
      </w:r>
      <w:r w:rsidR="00224E51">
        <w:tab/>
      </w:r>
      <w:sdt>
        <w:sdtPr>
          <w:id w:val="275215269"/>
          <w:placeholder>
            <w:docPart w:val="557020B771314D6A986611B2BD3118B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2011</w:t>
          </w:r>
        </w:sdtContent>
      </w:sdt>
    </w:p>
    <w:p w:rsidR="004A5A1C" w:rsidRDefault="00F036F9">
      <w:pPr>
        <w:pStyle w:val="SpaceAfter"/>
      </w:pPr>
      <w:r>
        <w:t>Ran lab sessions, hosted office hours, and graded assignments for students</w:t>
      </w:r>
    </w:p>
    <w:p w:rsidR="004A5A1C" w:rsidRDefault="00F036F9">
      <w:pPr>
        <w:pStyle w:val="JobTitle"/>
      </w:pPr>
      <w:r>
        <w:t>Lab Assistant – to Dr. Kathleen F. McCoy in “Introduction to Computer Science I”</w:t>
      </w:r>
      <w:r w:rsidR="00224E51">
        <w:tab/>
      </w:r>
      <w:sdt>
        <w:sdtPr>
          <w:id w:val="275215274"/>
          <w:placeholder>
            <w:docPart w:val="944DB687FCF54DD785A71F0C5D397320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:rsidR="004A5A1C" w:rsidRPr="00F036F9" w:rsidRDefault="00F036F9">
      <w:pPr>
        <w:pStyle w:val="SpaceAfter"/>
      </w:pPr>
      <w:r w:rsidRPr="00F036F9">
        <w:t>A</w:t>
      </w:r>
      <w:r>
        <w:t>ssisted in running lab sessions (</w:t>
      </w:r>
      <w:r>
        <w:rPr>
          <w:i/>
        </w:rPr>
        <w:t>Smaller role due to work on senior thesis)</w:t>
      </w:r>
    </w:p>
    <w:p w:rsidR="004A5A1C" w:rsidRDefault="00224E51">
      <w:pPr>
        <w:pStyle w:val="SectionHeading"/>
      </w:pPr>
      <w:r>
        <w:t>RELATED EXPERIENCE</w:t>
      </w:r>
    </w:p>
    <w:p w:rsidR="004A5A1C" w:rsidRDefault="00884D85">
      <w:pPr>
        <w:pStyle w:val="Location"/>
      </w:pPr>
      <w:r>
        <w:t>Association for Women in Computing, Virginia Tech</w:t>
      </w:r>
    </w:p>
    <w:p w:rsidR="004A5A1C" w:rsidRDefault="00884D85">
      <w:pPr>
        <w:pStyle w:val="JobTitle"/>
      </w:pPr>
      <w:r>
        <w:t>Webmaster</w:t>
      </w:r>
      <w:r w:rsidR="00224E51">
        <w:tab/>
      </w:r>
      <w:sdt>
        <w:sdtPr>
          <w:id w:val="275215280"/>
          <w:placeholder>
            <w:docPart w:val="EE51B944DFE640978C3FF7553F51B70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proofErr w:type="gramStart"/>
          <w:r>
            <w:t>Fall</w:t>
          </w:r>
          <w:proofErr w:type="gramEnd"/>
          <w:r>
            <w:t xml:space="preserve"> 2013</w:t>
          </w:r>
        </w:sdtContent>
      </w:sdt>
      <w:r w:rsidR="00224E51">
        <w:t xml:space="preserve"> – </w:t>
      </w:r>
      <w:sdt>
        <w:sdtPr>
          <w:id w:val="275215282"/>
          <w:placeholder>
            <w:docPart w:val="E3B584B880E447838DB8C565ADCBF7B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Ongoing</w:t>
          </w:r>
        </w:sdtContent>
      </w:sdt>
    </w:p>
    <w:p w:rsidR="004A5A1C" w:rsidRDefault="00884D85">
      <w:pPr>
        <w:pStyle w:val="SpaceAfter"/>
      </w:pPr>
      <w:r w:rsidRPr="00884D85">
        <w:t>Maintained and updated the AWC website, maintained and updated social media presence, organized and supported AWC events.</w:t>
      </w:r>
    </w:p>
    <w:p w:rsidR="004A5A1C" w:rsidRDefault="00884D85">
      <w:pPr>
        <w:pStyle w:val="Location"/>
      </w:pPr>
      <w:r>
        <w:t>Computer Science Graduate Council, Virginia Tech</w:t>
      </w:r>
    </w:p>
    <w:p w:rsidR="004A5A1C" w:rsidRDefault="00884D85">
      <w:pPr>
        <w:pStyle w:val="JobTitle"/>
      </w:pPr>
      <w:r>
        <w:t>Webmaster</w:t>
      </w:r>
      <w:r w:rsidR="00224E51">
        <w:tab/>
      </w:r>
      <w:sdt>
        <w:sdtPr>
          <w:id w:val="275215288"/>
          <w:placeholder>
            <w:docPart w:val="8157F42BA4BF4828A93A75E28EE271B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proofErr w:type="gramStart"/>
          <w:r>
            <w:t>Fall</w:t>
          </w:r>
          <w:proofErr w:type="gramEnd"/>
          <w:r>
            <w:t xml:space="preserve"> 2013</w:t>
          </w:r>
        </w:sdtContent>
      </w:sdt>
      <w:r w:rsidR="00224E51">
        <w:t xml:space="preserve"> – </w:t>
      </w:r>
      <w:sdt>
        <w:sdtPr>
          <w:id w:val="275215290"/>
          <w:placeholder>
            <w:docPart w:val="F89B8B84A70643D8AD4AEB5656A0FE9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Fall 2014</w:t>
          </w:r>
        </w:sdtContent>
      </w:sdt>
    </w:p>
    <w:p w:rsidR="004A5A1C" w:rsidRDefault="00884D85">
      <w:pPr>
        <w:pStyle w:val="SpaceAfter"/>
      </w:pPr>
      <w:r w:rsidRPr="00884D85">
        <w:t xml:space="preserve">Maintained and updated the Grad Council Website, administered grad council listserv, organized and supported graduate council events, introduced a new system for making graduate student pages </w:t>
      </w:r>
      <w:proofErr w:type="spellStart"/>
      <w:r w:rsidRPr="00884D85">
        <w:t>indexable</w:t>
      </w:r>
      <w:proofErr w:type="spellEnd"/>
      <w:r w:rsidRPr="00884D85">
        <w:t xml:space="preserve"> and searchable.</w:t>
      </w:r>
    </w:p>
    <w:p w:rsidR="004A5A1C" w:rsidRDefault="00884D85">
      <w:pPr>
        <w:pStyle w:val="Location"/>
      </w:pPr>
      <w:r>
        <w:t>Honor Society, University of Delaware</w:t>
      </w:r>
    </w:p>
    <w:p w:rsidR="004A5A1C" w:rsidRDefault="00884D85">
      <w:pPr>
        <w:pStyle w:val="JobTitle"/>
      </w:pPr>
      <w:r>
        <w:t>Senior Fellow</w:t>
      </w:r>
      <w:r w:rsidR="00224E51">
        <w:tab/>
      </w:r>
      <w:sdt>
        <w:sdtPr>
          <w:id w:val="275215299"/>
          <w:placeholder>
            <w:docPart w:val="95EDCEEDB6DF4083AED4C85C48B0580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Fall 2011</w:t>
          </w:r>
        </w:sdtContent>
      </w:sdt>
      <w:r>
        <w:t xml:space="preserve"> – </w:t>
      </w:r>
      <w:proofErr w:type="gramStart"/>
      <w:r>
        <w:t>Spring</w:t>
      </w:r>
      <w:proofErr w:type="gramEnd"/>
      <w:r>
        <w:t xml:space="preserve"> 2012</w:t>
      </w:r>
    </w:p>
    <w:p w:rsidR="004A5A1C" w:rsidRDefault="00884D85">
      <w:pPr>
        <w:pStyle w:val="SpaceAfter"/>
      </w:pPr>
      <w:r w:rsidRPr="00884D85">
        <w:t>Planned and hosted a large number of community activities for Honors students. Also advised students on Honors degree progress.</w:t>
      </w:r>
    </w:p>
    <w:p w:rsidR="004A5A1C" w:rsidRDefault="00274662">
      <w:pPr>
        <w:pStyle w:val="Location"/>
      </w:pPr>
      <w:r>
        <w:t>Computer Science Department, University of Delaware</w:t>
      </w:r>
    </w:p>
    <w:p w:rsidR="004A5A1C" w:rsidRDefault="00274662">
      <w:pPr>
        <w:pStyle w:val="JobTitle"/>
      </w:pPr>
      <w:r>
        <w:t xml:space="preserve">Undergraduate Research Assistant to Dr. Ben </w:t>
      </w:r>
      <w:proofErr w:type="spellStart"/>
      <w:r>
        <w:t>Carterette</w:t>
      </w:r>
      <w:proofErr w:type="spellEnd"/>
      <w:r w:rsidR="00224E51">
        <w:tab/>
      </w:r>
      <w:sdt>
        <w:sdtPr>
          <w:id w:val="275215307"/>
          <w:placeholder>
            <w:docPart w:val="F5828BEC4B784EC1A16D338E4B47994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Summer 2009 – Fall 2010</w:t>
          </w:r>
        </w:sdtContent>
      </w:sdt>
    </w:p>
    <w:p w:rsidR="004A5A1C" w:rsidRDefault="00274662">
      <w:pPr>
        <w:pStyle w:val="SpaceAfter"/>
      </w:pPr>
      <w:r>
        <w:t>Studied evaluation and optimization of information retrieval systems.</w:t>
      </w:r>
    </w:p>
    <w:p w:rsidR="00274662" w:rsidRDefault="00274662" w:rsidP="00274662">
      <w:pPr>
        <w:pStyle w:val="Location"/>
      </w:pPr>
      <w:r>
        <w:t>Computer Science Department, University of Delaware</w:t>
      </w:r>
    </w:p>
    <w:p w:rsidR="00274662" w:rsidRDefault="00274662" w:rsidP="00274662">
      <w:pPr>
        <w:pStyle w:val="JobTitle"/>
      </w:pPr>
      <w:r>
        <w:lastRenderedPageBreak/>
        <w:t xml:space="preserve">Undergraduate Research Assistant to Dr. </w:t>
      </w:r>
      <w:r>
        <w:t>Lori Pollock</w:t>
      </w:r>
      <w:r>
        <w:tab/>
      </w:r>
      <w:sdt>
        <w:sdtPr>
          <w:id w:val="-48696102"/>
          <w:placeholder>
            <w:docPart w:val="F25F851CD93E47AD9C31E03283F8D69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S</w:t>
          </w:r>
          <w:r>
            <w:t>ummer 2011</w:t>
          </w:r>
        </w:sdtContent>
      </w:sdt>
    </w:p>
    <w:p w:rsidR="00274662" w:rsidRDefault="00274662" w:rsidP="00274662">
      <w:pPr>
        <w:pStyle w:val="SpaceAfter"/>
      </w:pPr>
      <w:r>
        <w:t>Studied language patterns and naming conventions in a large corpuses of Java Programs.</w:t>
      </w:r>
    </w:p>
    <w:p w:rsidR="004A5A1C" w:rsidRDefault="00224E51">
      <w:pPr>
        <w:pStyle w:val="SectionHeading"/>
      </w:pPr>
      <w:r>
        <w:t xml:space="preserve">PUBLICATIONS </w:t>
      </w:r>
      <w:r>
        <w:t xml:space="preserve">AND </w:t>
      </w:r>
      <w:r>
        <w:t>PAPERS</w:t>
      </w:r>
    </w:p>
    <w:p w:rsidR="004A5A1C" w:rsidRDefault="004F4383">
      <w:pPr>
        <w:pStyle w:val="SpaceAfter"/>
      </w:pPr>
      <w:r w:rsidRPr="004F4383">
        <w:rPr>
          <w:i/>
        </w:rPr>
        <w:t xml:space="preserve">D. Kafura, A. C. Bart, B. Chowdhury, </w:t>
      </w:r>
      <w:r>
        <w:rPr>
          <w:i/>
        </w:rPr>
        <w:t>“</w:t>
      </w:r>
      <w:r w:rsidRPr="004F4383">
        <w:rPr>
          <w:i/>
        </w:rPr>
        <w:t xml:space="preserve">Design and Preliminary Results </w:t>
      </w:r>
      <w:r>
        <w:rPr>
          <w:i/>
        </w:rPr>
        <w:t>f</w:t>
      </w:r>
      <w:r w:rsidRPr="004F4383">
        <w:rPr>
          <w:i/>
        </w:rPr>
        <w:t>rom a Computational Thinking Course</w:t>
      </w:r>
      <w:r>
        <w:rPr>
          <w:i/>
        </w:rPr>
        <w:t>”</w:t>
      </w:r>
      <w:r w:rsidRPr="004F4383">
        <w:rPr>
          <w:i/>
        </w:rPr>
        <w:t>. ITiCSE'15, Vilnius, Lithuania.</w:t>
      </w:r>
      <w:r w:rsidR="00224E51">
        <w:tab/>
      </w:r>
      <w:sdt>
        <w:sdtPr>
          <w:id w:val="275215311"/>
          <w:placeholder>
            <w:docPart w:val="11264DB02E294DD880B06B3781E6CD0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2015</w:t>
          </w:r>
        </w:sdtContent>
      </w:sdt>
    </w:p>
    <w:p w:rsidR="004A5A1C" w:rsidRDefault="004F4383">
      <w:pPr>
        <w:pStyle w:val="SpaceAfter"/>
      </w:pPr>
      <w:r w:rsidRPr="004F4383">
        <w:rPr>
          <w:i/>
        </w:rPr>
        <w:t xml:space="preserve">A. C. Bart, E. Tilevich, T. </w:t>
      </w:r>
      <w:proofErr w:type="spellStart"/>
      <w:r w:rsidRPr="004F4383">
        <w:rPr>
          <w:i/>
        </w:rPr>
        <w:t>Allevato</w:t>
      </w:r>
      <w:proofErr w:type="spellEnd"/>
      <w:r w:rsidRPr="004F4383">
        <w:rPr>
          <w:i/>
        </w:rPr>
        <w:t xml:space="preserve">, S. Hall, C. A. Shaffer, </w:t>
      </w:r>
      <w:r>
        <w:rPr>
          <w:i/>
        </w:rPr>
        <w:t>“</w:t>
      </w:r>
      <w:r w:rsidRPr="004F4383">
        <w:rPr>
          <w:i/>
        </w:rPr>
        <w:t>Transforming Introductory Computer Science Projects via Real-Time Web Data</w:t>
      </w:r>
      <w:r>
        <w:rPr>
          <w:i/>
        </w:rPr>
        <w:t>”</w:t>
      </w:r>
      <w:r w:rsidRPr="004F4383">
        <w:rPr>
          <w:i/>
        </w:rPr>
        <w:t>, SIGCSE '14, Atlanta, Georgia.</w:t>
      </w:r>
      <w:r w:rsidR="00224E51">
        <w:tab/>
      </w:r>
      <w:sdt>
        <w:sdtPr>
          <w:id w:val="277298032"/>
          <w:placeholder>
            <w:docPart w:val="0A07403690064062AB3E7E8AB31C1F6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2014</w:t>
          </w:r>
        </w:sdtContent>
      </w:sdt>
    </w:p>
    <w:p w:rsidR="004A5A1C" w:rsidRDefault="004F4383">
      <w:pPr>
        <w:pStyle w:val="SpaceAfter"/>
      </w:pPr>
      <w:r w:rsidRPr="004F4383">
        <w:rPr>
          <w:i/>
        </w:rPr>
        <w:t xml:space="preserve">A. C. Bart, L. Pollock, </w:t>
      </w:r>
      <w:r>
        <w:rPr>
          <w:i/>
        </w:rPr>
        <w:t>“</w:t>
      </w:r>
      <w:r w:rsidRPr="004F4383">
        <w:rPr>
          <w:i/>
        </w:rPr>
        <w:t>Exploring the XO Laptop as a Platform for Encouraging Creative Writing by Children</w:t>
      </w:r>
      <w:r>
        <w:rPr>
          <w:i/>
        </w:rPr>
        <w:t>”</w:t>
      </w:r>
      <w:r w:rsidRPr="004F4383">
        <w:rPr>
          <w:i/>
        </w:rPr>
        <w:t>, Honors BS Thesis, University of Delaware.</w:t>
      </w:r>
      <w:r w:rsidR="00224E51">
        <w:tab/>
      </w:r>
      <w:sdt>
        <w:sdtPr>
          <w:id w:val="277298037"/>
          <w:placeholder>
            <w:docPart w:val="178202BA227B44A382246BECF4B0EFD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:rsidR="004F4383" w:rsidRDefault="004F4383" w:rsidP="004F4383">
      <w:pPr>
        <w:pStyle w:val="SpaceAfter"/>
      </w:pPr>
      <w:r w:rsidRPr="004F4383">
        <w:rPr>
          <w:i/>
        </w:rPr>
        <w:t xml:space="preserve">A. C. Bart, E. M. Bart, Teaching Animal Science with Minecraft: </w:t>
      </w:r>
      <w:proofErr w:type="spellStart"/>
      <w:r w:rsidRPr="004F4383">
        <w:rPr>
          <w:i/>
        </w:rPr>
        <w:t>AnimalScienceCraft</w:t>
      </w:r>
      <w:proofErr w:type="spellEnd"/>
      <w:r w:rsidRPr="004F4383">
        <w:rPr>
          <w:i/>
        </w:rPr>
        <w:t>. GSA Research Symposium a</w:t>
      </w:r>
      <w:r>
        <w:rPr>
          <w:i/>
        </w:rPr>
        <w:t>t Virginia Tech, Blacksburg, VA.</w:t>
      </w:r>
      <w:r>
        <w:tab/>
      </w:r>
      <w:sdt>
        <w:sdtPr>
          <w:id w:val="-927272520"/>
          <w:placeholder>
            <w:docPart w:val="40E6BC07F4704F0E800BB0CE520E358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</w:t>
          </w:r>
          <w:r>
            <w:t>15</w:t>
          </w:r>
        </w:sdtContent>
      </w:sdt>
    </w:p>
    <w:p w:rsidR="00F51A9D" w:rsidRPr="00F51A9D" w:rsidRDefault="00F51A9D" w:rsidP="00F51A9D">
      <w:pPr>
        <w:pStyle w:val="SectionHeading"/>
      </w:pPr>
      <w:r>
        <w:t>Posters</w:t>
      </w:r>
    </w:p>
    <w:p w:rsidR="004F4383" w:rsidRDefault="004F4383" w:rsidP="004F4383">
      <w:pPr>
        <w:pStyle w:val="SpaceAfter"/>
      </w:pPr>
      <w:r w:rsidRPr="004F4383">
        <w:rPr>
          <w:i/>
        </w:rPr>
        <w:t>A. C. Bart, Situating Computational Thinking with Big Data: Pedagogy and Technology, SIGCSE 45th ACM technical symposium on Computer Science Education Graduate Research Poster Competition, Kansas City, MO</w:t>
      </w:r>
      <w:r w:rsidRPr="004F4383">
        <w:rPr>
          <w:i/>
        </w:rPr>
        <w:t>.</w:t>
      </w:r>
      <w:r>
        <w:tab/>
      </w:r>
      <w:sdt>
        <w:sdtPr>
          <w:id w:val="890612471"/>
          <w:placeholder>
            <w:docPart w:val="BFE2BAAE8FD24D8F9CE5EB324E6C128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201</w:t>
          </w:r>
          <w:r>
            <w:t>5</w:t>
          </w:r>
        </w:sdtContent>
      </w:sdt>
    </w:p>
    <w:p w:rsidR="004F4383" w:rsidRDefault="00782FA1" w:rsidP="004F4383">
      <w:pPr>
        <w:pStyle w:val="SpaceAfter"/>
      </w:pPr>
      <w:r w:rsidRPr="00782FA1">
        <w:rPr>
          <w:i/>
        </w:rPr>
        <w:t xml:space="preserve">A. C. Bart, E. Tilevich, C. A. Shaffer, T. </w:t>
      </w:r>
      <w:proofErr w:type="spellStart"/>
      <w:r w:rsidRPr="00782FA1">
        <w:rPr>
          <w:i/>
        </w:rPr>
        <w:t>Allevato</w:t>
      </w:r>
      <w:proofErr w:type="spellEnd"/>
      <w:r w:rsidRPr="00782FA1">
        <w:rPr>
          <w:i/>
        </w:rPr>
        <w:t>, S. Hall, Teaching Computational Thinking with Real-Time Data, Conference on Higher Education Pedagogy</w:t>
      </w:r>
      <w:r>
        <w:rPr>
          <w:i/>
        </w:rPr>
        <w:t>, Virginia Tech, Blacksburg, VA</w:t>
      </w:r>
      <w:r w:rsidR="004F4383" w:rsidRPr="004F4383">
        <w:rPr>
          <w:i/>
        </w:rPr>
        <w:t>.</w:t>
      </w:r>
      <w:r w:rsidR="004F4383">
        <w:tab/>
      </w:r>
      <w:sdt>
        <w:sdtPr>
          <w:id w:val="-385792535"/>
          <w:placeholder>
            <w:docPart w:val="7D5DE357390E4DEABA2F484481A47CFD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4F4383">
            <w:t>201</w:t>
          </w:r>
          <w:r>
            <w:t>4</w:t>
          </w:r>
        </w:sdtContent>
      </w:sdt>
    </w:p>
    <w:p w:rsidR="00782FA1" w:rsidRDefault="002908AC" w:rsidP="00782FA1">
      <w:pPr>
        <w:pStyle w:val="SpaceAfter"/>
      </w:pPr>
      <w:r w:rsidRPr="002908AC">
        <w:rPr>
          <w:i/>
        </w:rPr>
        <w:t xml:space="preserve">A. C. Bart, L. Pollock, Wacky Writing: Enhancing the XO Laptop Platform to Motivate Creative Writing by Children, SIGCSE 44th ACM technical symposium on Computer Science Education Graduate </w:t>
      </w:r>
      <w:proofErr w:type="spellStart"/>
      <w:r w:rsidRPr="002908AC">
        <w:rPr>
          <w:i/>
        </w:rPr>
        <w:t>Resaerch</w:t>
      </w:r>
      <w:proofErr w:type="spellEnd"/>
      <w:r w:rsidRPr="002908AC">
        <w:rPr>
          <w:i/>
        </w:rPr>
        <w:t xml:space="preserve"> Poster Competition, Denver, CO, March 2013</w:t>
      </w:r>
      <w:r w:rsidR="00782FA1">
        <w:tab/>
      </w:r>
      <w:sdt>
        <w:sdtPr>
          <w:id w:val="-455105856"/>
          <w:placeholder>
            <w:docPart w:val="369E986840864B21BBF715E3FE9C8D58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201</w:t>
          </w:r>
          <w:r>
            <w:t>3</w:t>
          </w:r>
        </w:sdtContent>
      </w:sdt>
    </w:p>
    <w:p w:rsidR="00782FA1" w:rsidRDefault="002908AC" w:rsidP="00782FA1">
      <w:pPr>
        <w:pStyle w:val="SpaceAfter"/>
      </w:pPr>
      <w:r w:rsidRPr="002908AC">
        <w:rPr>
          <w:i/>
        </w:rPr>
        <w:t>A. C. Bart, R. Deaton, E. McGinnis, Lowering Development Barriers in Educational Game Design, Conference on Higher Education Pedagogy, Virginia Tech, Blacksburg, VA</w:t>
      </w:r>
      <w:r w:rsidR="00782FA1">
        <w:tab/>
      </w:r>
      <w:sdt>
        <w:sdtPr>
          <w:id w:val="537242968"/>
          <w:placeholder>
            <w:docPart w:val="E63F94B72DD04C41B724FB430D807941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201</w:t>
          </w:r>
          <w:r>
            <w:t>3</w:t>
          </w:r>
        </w:sdtContent>
      </w:sdt>
    </w:p>
    <w:p w:rsidR="00782FA1" w:rsidRDefault="002908AC" w:rsidP="00782FA1">
      <w:pPr>
        <w:pStyle w:val="SpaceAfter"/>
      </w:pPr>
      <w:r w:rsidRPr="002908AC">
        <w:rPr>
          <w:i/>
        </w:rPr>
        <w:t xml:space="preserve">A. C. Bart, G. </w:t>
      </w:r>
      <w:proofErr w:type="spellStart"/>
      <w:r w:rsidRPr="002908AC">
        <w:rPr>
          <w:i/>
        </w:rPr>
        <w:t>Sridhara</w:t>
      </w:r>
      <w:proofErr w:type="spellEnd"/>
      <w:r w:rsidRPr="002908AC">
        <w:rPr>
          <w:i/>
        </w:rPr>
        <w:t xml:space="preserve">, L. Pollock, V. </w:t>
      </w:r>
      <w:proofErr w:type="spellStart"/>
      <w:r w:rsidRPr="002908AC">
        <w:rPr>
          <w:i/>
        </w:rPr>
        <w:t>Shanker</w:t>
      </w:r>
      <w:proofErr w:type="spellEnd"/>
      <w:r w:rsidRPr="002908AC">
        <w:rPr>
          <w:i/>
        </w:rPr>
        <w:t>, Reverse Engineering from Java Identifier Names: Conventions and a Grammar, Summer Scholars Poster Presentation, University of Delaware, Newark, DE</w:t>
      </w:r>
      <w:r w:rsidR="00782FA1" w:rsidRPr="004F4383">
        <w:rPr>
          <w:i/>
        </w:rPr>
        <w:t>.</w:t>
      </w:r>
      <w:r w:rsidR="00782FA1">
        <w:tab/>
      </w:r>
      <w:sdt>
        <w:sdtPr>
          <w:id w:val="388998793"/>
          <w:placeholder>
            <w:docPart w:val="8ED45A353CD0478391FB4C4BECAFDA30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</w:t>
          </w:r>
          <w:r>
            <w:t>011</w:t>
          </w:r>
        </w:sdtContent>
      </w:sdt>
    </w:p>
    <w:p w:rsidR="002908AC" w:rsidRPr="002908AC" w:rsidRDefault="002908AC" w:rsidP="002908AC">
      <w:pPr>
        <w:pStyle w:val="SectionHeading"/>
      </w:pPr>
      <w:r>
        <w:t xml:space="preserve">Workshops </w:t>
      </w:r>
      <w:r>
        <w:t xml:space="preserve">AND </w:t>
      </w:r>
      <w:r>
        <w:t>Conference Talks</w:t>
      </w:r>
    </w:p>
    <w:p w:rsidR="00782FA1" w:rsidRDefault="00AF2799" w:rsidP="00782FA1">
      <w:pPr>
        <w:pStyle w:val="SpaceAfter"/>
      </w:pPr>
      <w:r w:rsidRPr="00AF2799">
        <w:rPr>
          <w:i/>
        </w:rPr>
        <w:t>E. Tilevich, C. A. Shaffer, A. C. Bart. Creating Stimulating, Relevant, and Manageable Introductory Computer Science Projects that Utilize Real-Time, Large, Web-Based Datasets , SIGCSE'15, Kansas City, MO.</w:t>
      </w:r>
      <w:r w:rsidR="00782FA1">
        <w:tab/>
      </w:r>
      <w:sdt>
        <w:sdtPr>
          <w:id w:val="2106683174"/>
          <w:placeholder>
            <w:docPart w:val="134FB80663BA45FCA2450CBB54A3D78B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2014</w:t>
          </w:r>
        </w:sdtContent>
      </w:sdt>
    </w:p>
    <w:p w:rsidR="00782FA1" w:rsidRDefault="00AF2799" w:rsidP="00782FA1">
      <w:pPr>
        <w:pStyle w:val="SpaceAfter"/>
      </w:pPr>
      <w:r w:rsidRPr="00AF2799">
        <w:rPr>
          <w:i/>
        </w:rPr>
        <w:t>E. Tilevich, C. A. Shaffer, A. C. Bart. Creating Stimulating, Relevant, and Manageable Introductory Computer Science Projects that Utiliz</w:t>
      </w:r>
      <w:r w:rsidR="00F51A9D">
        <w:rPr>
          <w:i/>
        </w:rPr>
        <w:t>e Real-Time, Web-Based Datasets</w:t>
      </w:r>
      <w:r w:rsidRPr="00AF2799">
        <w:rPr>
          <w:i/>
        </w:rPr>
        <w:t>, SIGCSE'14, Atlanta, GA.</w:t>
      </w:r>
      <w:r w:rsidR="00782FA1">
        <w:tab/>
      </w:r>
      <w:sdt>
        <w:sdtPr>
          <w:id w:val="1878894562"/>
          <w:placeholder>
            <w:docPart w:val="386A8F956E4347498E2882E1763E2A06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201</w:t>
          </w:r>
          <w:r>
            <w:t>3</w:t>
          </w:r>
        </w:sdtContent>
      </w:sdt>
    </w:p>
    <w:p w:rsidR="00782FA1" w:rsidRDefault="00AF2799" w:rsidP="00782FA1">
      <w:pPr>
        <w:pStyle w:val="SpaceAfter"/>
      </w:pPr>
      <w:r w:rsidRPr="00AF2799">
        <w:rPr>
          <w:i/>
        </w:rPr>
        <w:t>A. C. Bart, J. Riddle, O. Saleem, B. Chowdhury, E. Tilevich, C. A. Shaffer, D. Kafura, Motivating Students with Big Data: CORGIS and MUSIC, Splash-E '14, Portland, Oregon.</w:t>
      </w:r>
      <w:r w:rsidR="00782FA1">
        <w:tab/>
      </w:r>
      <w:sdt>
        <w:sdtPr>
          <w:id w:val="-1229374583"/>
          <w:placeholder>
            <w:docPart w:val="03B2D5340EDE4952A4A3C72CBFF09B8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82FA1">
            <w:t>2014</w:t>
          </w:r>
        </w:sdtContent>
      </w:sdt>
    </w:p>
    <w:p w:rsidR="00AF2799" w:rsidRDefault="00AF2799" w:rsidP="00782FA1">
      <w:pPr>
        <w:pStyle w:val="SpaceAfter"/>
      </w:pPr>
      <w:r w:rsidRPr="00AF2799">
        <w:rPr>
          <w:i/>
        </w:rPr>
        <w:t xml:space="preserve">A. C. Bart, E. Tilevich, C. A. Shaffer, T. </w:t>
      </w:r>
      <w:proofErr w:type="spellStart"/>
      <w:r w:rsidRPr="00AF2799">
        <w:rPr>
          <w:i/>
        </w:rPr>
        <w:t>Allevato</w:t>
      </w:r>
      <w:proofErr w:type="spellEnd"/>
      <w:r w:rsidRPr="00AF2799">
        <w:rPr>
          <w:i/>
        </w:rPr>
        <w:t>, S. Hall, Using Real-Time Web Data to Enrich Introductory Computer Science Projects, Splash-E '13, Indianapolis, Indiana.</w:t>
      </w:r>
      <w:r>
        <w:tab/>
      </w:r>
      <w:sdt>
        <w:sdtPr>
          <w:id w:val="-1350169826"/>
          <w:placeholder>
            <w:docPart w:val="08719E5C99E849FB864DF3708FBE7C70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201</w:t>
          </w:r>
          <w:r>
            <w:t>3</w:t>
          </w:r>
        </w:sdtContent>
      </w:sdt>
    </w:p>
    <w:p w:rsidR="00D62FFD" w:rsidRPr="002908AC" w:rsidRDefault="00D62FFD" w:rsidP="00D62FFD">
      <w:pPr>
        <w:pStyle w:val="SectionHeading"/>
      </w:pPr>
      <w:r>
        <w:t>Books</w:t>
      </w:r>
    </w:p>
    <w:p w:rsidR="00D62FFD" w:rsidRDefault="00D62FFD" w:rsidP="00D62FFD">
      <w:pPr>
        <w:pStyle w:val="SpaceAfter"/>
      </w:pPr>
      <w:r w:rsidRPr="00D62FFD">
        <w:rPr>
          <w:i/>
        </w:rPr>
        <w:t xml:space="preserve">D. Kafura, A. C. Bart, B. Chowdhury, Computational Thinking, </w:t>
      </w:r>
      <w:r>
        <w:rPr>
          <w:i/>
        </w:rPr>
        <w:t>http://think.cs.vt.edu/book</w:t>
      </w:r>
      <w:r>
        <w:tab/>
      </w:r>
      <w:sdt>
        <w:sdtPr>
          <w:id w:val="-1968804758"/>
          <w:placeholder>
            <w:docPart w:val="74D66A0D946C453E9499CCFAD9DBFED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2014</w:t>
          </w:r>
        </w:sdtContent>
      </w:sdt>
    </w:p>
    <w:p w:rsidR="00D62FFD" w:rsidRDefault="00D62FFD" w:rsidP="00D62FFD">
      <w:pPr>
        <w:pStyle w:val="SpaceAfter"/>
      </w:pPr>
      <w:r w:rsidRPr="00D62FFD">
        <w:rPr>
          <w:i/>
        </w:rPr>
        <w:t xml:space="preserve">A. C. Bart, R. Deaton, E. McGinnis, </w:t>
      </w:r>
      <w:proofErr w:type="spellStart"/>
      <w:r w:rsidRPr="00D62FFD">
        <w:rPr>
          <w:i/>
        </w:rPr>
        <w:t>Platipy</w:t>
      </w:r>
      <w:proofErr w:type="spellEnd"/>
      <w:r w:rsidRPr="00D62FFD">
        <w:rPr>
          <w:i/>
        </w:rPr>
        <w:t xml:space="preserve"> Project, http://www.platipy.org</w:t>
      </w:r>
      <w:r>
        <w:tab/>
      </w:r>
      <w:sdt>
        <w:sdtPr>
          <w:id w:val="1997908683"/>
          <w:placeholder>
            <w:docPart w:val="9532C94E99E1427F81A8EAD45BFF04E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>
            <w:t>2013</w:t>
          </w:r>
        </w:sdtContent>
      </w:sdt>
    </w:p>
    <w:p w:rsidR="002D24B9" w:rsidRPr="002908AC" w:rsidRDefault="002D24B9" w:rsidP="002D24B9">
      <w:pPr>
        <w:pStyle w:val="SectionHeading"/>
      </w:pPr>
      <w:r>
        <w:t>Interests</w:t>
      </w:r>
    </w:p>
    <w:p w:rsidR="004F4383" w:rsidRPr="00E83350" w:rsidRDefault="002D24B9" w:rsidP="004F4383">
      <w:pPr>
        <w:pStyle w:val="NormalBodyText"/>
        <w:ind w:left="0"/>
        <w:rPr>
          <w:i/>
        </w:rPr>
      </w:pPr>
      <w:r w:rsidRPr="00E83350">
        <w:rPr>
          <w:i/>
        </w:rPr>
        <w:t xml:space="preserve">        Software Engineering, Gender Diversity, Introductory Computing Experiences, Motivation and Cognition</w:t>
      </w:r>
    </w:p>
    <w:sectPr w:rsidR="004F4383" w:rsidRPr="00E83350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51" w:rsidRDefault="00224E51">
      <w:pPr>
        <w:spacing w:line="240" w:lineRule="auto"/>
      </w:pPr>
      <w:r>
        <w:separator/>
      </w:r>
    </w:p>
  </w:endnote>
  <w:endnote w:type="continuationSeparator" w:id="0">
    <w:p w:rsidR="00224E51" w:rsidRDefault="00224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51" w:rsidRDefault="00224E51">
      <w:pPr>
        <w:spacing w:line="240" w:lineRule="auto"/>
      </w:pPr>
      <w:r>
        <w:separator/>
      </w:r>
    </w:p>
  </w:footnote>
  <w:footnote w:type="continuationSeparator" w:id="0">
    <w:p w:rsidR="00224E51" w:rsidRDefault="00224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A1C" w:rsidRDefault="00224E51">
    <w:pPr>
      <w:pStyle w:val="YourName"/>
    </w:pPr>
    <w:sdt>
      <w:sdtPr>
        <w:alias w:val="Author"/>
        <w:id w:val="25244219"/>
        <w:placeholder>
          <w:docPart w:val="134FB80663BA45FCA2450CBB54A3D7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24B">
          <w:t>Austin Bart</w:t>
        </w:r>
      </w:sdtContent>
    </w:sdt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3350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FC2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29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1C63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88E0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4B"/>
    <w:rsid w:val="00224E51"/>
    <w:rsid w:val="00274662"/>
    <w:rsid w:val="002908AC"/>
    <w:rsid w:val="002C3685"/>
    <w:rsid w:val="002D24B9"/>
    <w:rsid w:val="004A5A1C"/>
    <w:rsid w:val="004F4383"/>
    <w:rsid w:val="005A624B"/>
    <w:rsid w:val="0064484D"/>
    <w:rsid w:val="006858B6"/>
    <w:rsid w:val="00737C7F"/>
    <w:rsid w:val="00782FA1"/>
    <w:rsid w:val="00884D85"/>
    <w:rsid w:val="00922C38"/>
    <w:rsid w:val="009E3010"/>
    <w:rsid w:val="00AC2017"/>
    <w:rsid w:val="00AD6E83"/>
    <w:rsid w:val="00AF2799"/>
    <w:rsid w:val="00D62FFD"/>
    <w:rsid w:val="00E83350"/>
    <w:rsid w:val="00F036F9"/>
    <w:rsid w:val="00F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500531-30AB-4E43-BB78-9B4087C6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bart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90FCF8BAC64EF0927199E48B08F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A47EB-27DF-4CEA-A866-289692DB6C3A}"/>
      </w:docPartPr>
      <w:docPartBody>
        <w:p w:rsidR="00000000" w:rsidRDefault="006A23ED">
          <w:pPr>
            <w:pStyle w:val="B990FCF8BAC64EF0927199E48B08F272"/>
          </w:pPr>
          <w:r>
            <w:t>[your name]</w:t>
          </w:r>
        </w:p>
      </w:docPartBody>
    </w:docPart>
    <w:docPart>
      <w:docPartPr>
        <w:name w:val="CF0ADBF702AB4B7FBA3FD757A449D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55A7-554A-4104-BE65-83AC4917174D}"/>
      </w:docPartPr>
      <w:docPartBody>
        <w:p w:rsidR="00000000" w:rsidRDefault="006A23ED">
          <w:pPr>
            <w:pStyle w:val="CF0ADBF702AB4B7FBA3FD757A449D5D3"/>
          </w:pPr>
          <w:r>
            <w:t>[Pick the Year]</w:t>
          </w:r>
        </w:p>
      </w:docPartBody>
    </w:docPart>
    <w:docPart>
      <w:docPartPr>
        <w:name w:val="BFD005DE8BE0410AB6B922452D469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9A4C-51DE-410B-94FD-7581DB9C2A00}"/>
      </w:docPartPr>
      <w:docPartBody>
        <w:p w:rsidR="00000000" w:rsidRDefault="006A23ED">
          <w:pPr>
            <w:pStyle w:val="BFD005DE8BE0410AB6B922452D469376"/>
          </w:pPr>
          <w:r>
            <w:t>[Pick the Year]</w:t>
          </w:r>
        </w:p>
      </w:docPartBody>
    </w:docPart>
    <w:docPart>
      <w:docPartPr>
        <w:name w:val="E795EA82773F48EA814E9B3733F14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E0CB-1544-40F3-B702-02632A5DBD6D}"/>
      </w:docPartPr>
      <w:docPartBody>
        <w:p w:rsidR="00000000" w:rsidRDefault="006A23ED">
          <w:pPr>
            <w:pStyle w:val="E795EA82773F48EA814E9B3733F14802"/>
          </w:pPr>
          <w:r>
            <w:t>[Start Date]</w:t>
          </w:r>
        </w:p>
      </w:docPartBody>
    </w:docPart>
    <w:docPart>
      <w:docPartPr>
        <w:name w:val="9DD65CBC55724AEF9B86AFEDCA29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47444-A2EA-4A26-88C5-C722791A0937}"/>
      </w:docPartPr>
      <w:docPartBody>
        <w:p w:rsidR="00000000" w:rsidRDefault="006A23ED">
          <w:pPr>
            <w:pStyle w:val="9DD65CBC55724AEF9B86AFEDCA29EDDB"/>
          </w:pPr>
          <w:r>
            <w:t>[End Date]</w:t>
          </w:r>
        </w:p>
      </w:docPartBody>
    </w:docPart>
    <w:docPart>
      <w:docPartPr>
        <w:name w:val="F469B654DEB447C2888467458224C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1CFE-8EB8-4AAC-B107-3FD45D35CB4A}"/>
      </w:docPartPr>
      <w:docPartBody>
        <w:p w:rsidR="00000000" w:rsidRDefault="006A23ED">
          <w:pPr>
            <w:pStyle w:val="F469B654DEB447C2888467458224C1F2"/>
          </w:pPr>
          <w:r>
            <w:t>[Start Date]</w:t>
          </w:r>
        </w:p>
      </w:docPartBody>
    </w:docPart>
    <w:docPart>
      <w:docPartPr>
        <w:name w:val="EF27F16C6B594F039A1551D440CB4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2DA8-E6E3-45ED-A7EF-1265F9E41733}"/>
      </w:docPartPr>
      <w:docPartBody>
        <w:p w:rsidR="00000000" w:rsidRDefault="006A23ED">
          <w:pPr>
            <w:pStyle w:val="EF27F16C6B594F039A1551D440CB4625"/>
          </w:pPr>
          <w:r>
            <w:t>[End Date]</w:t>
          </w:r>
        </w:p>
      </w:docPartBody>
    </w:docPart>
    <w:docPart>
      <w:docPartPr>
        <w:name w:val="06C557C810A84795A9511E51F20FB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20AD5-4266-455D-90F7-42E8F6E5AE62}"/>
      </w:docPartPr>
      <w:docPartBody>
        <w:p w:rsidR="00000000" w:rsidRDefault="006A23ED">
          <w:pPr>
            <w:pStyle w:val="06C557C810A84795A9511E51F20FB37D"/>
          </w:pPr>
          <w:r>
            <w:t xml:space="preserve">[Start </w:t>
          </w:r>
          <w:r>
            <w:t>Date]</w:t>
          </w:r>
        </w:p>
      </w:docPartBody>
    </w:docPart>
    <w:docPart>
      <w:docPartPr>
        <w:name w:val="98440653331D40C2BA95B6514C1D0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8112-1262-4CEB-A866-8235EF47F974}"/>
      </w:docPartPr>
      <w:docPartBody>
        <w:p w:rsidR="00000000" w:rsidRDefault="006A23ED">
          <w:pPr>
            <w:pStyle w:val="98440653331D40C2BA95B6514C1D04A9"/>
          </w:pPr>
          <w:r>
            <w:t>[Pick the Year]</w:t>
          </w:r>
        </w:p>
      </w:docPartBody>
    </w:docPart>
    <w:docPart>
      <w:docPartPr>
        <w:name w:val="29FACC7274084241BA8058714A42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FA1A-C756-4D57-937F-FDB17A9F0342}"/>
      </w:docPartPr>
      <w:docPartBody>
        <w:p w:rsidR="00000000" w:rsidRDefault="006A23ED">
          <w:pPr>
            <w:pStyle w:val="29FACC7274084241BA8058714A4211F3"/>
          </w:pPr>
          <w:r>
            <w:t>[Pick the Year]</w:t>
          </w:r>
        </w:p>
      </w:docPartBody>
    </w:docPart>
    <w:docPart>
      <w:docPartPr>
        <w:name w:val="557020B771314D6A986611B2BD311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47999-E3E9-4699-B44F-2002ED56E7C2}"/>
      </w:docPartPr>
      <w:docPartBody>
        <w:p w:rsidR="00000000" w:rsidRDefault="006A23ED">
          <w:pPr>
            <w:pStyle w:val="557020B771314D6A986611B2BD3118B0"/>
          </w:pPr>
          <w:r>
            <w:t>[Pick the Year</w:t>
          </w:r>
        </w:p>
      </w:docPartBody>
    </w:docPart>
    <w:docPart>
      <w:docPartPr>
        <w:name w:val="944DB687FCF54DD785A71F0C5D39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560A-FF43-4A11-ADA7-8553E8A32BB5}"/>
      </w:docPartPr>
      <w:docPartBody>
        <w:p w:rsidR="00000000" w:rsidRDefault="006A23ED">
          <w:pPr>
            <w:pStyle w:val="944DB687FCF54DD785A71F0C5D397320"/>
          </w:pPr>
          <w:r>
            <w:t>[Pick the Year]</w:t>
          </w:r>
        </w:p>
      </w:docPartBody>
    </w:docPart>
    <w:docPart>
      <w:docPartPr>
        <w:name w:val="EE51B944DFE640978C3FF7553F51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FF8E-0B08-4F65-AA79-DC46308D6C09}"/>
      </w:docPartPr>
      <w:docPartBody>
        <w:p w:rsidR="00000000" w:rsidRDefault="006A23ED">
          <w:pPr>
            <w:pStyle w:val="EE51B944DFE640978C3FF7553F51B702"/>
          </w:pPr>
          <w:r>
            <w:t>[Start Date]</w:t>
          </w:r>
        </w:p>
      </w:docPartBody>
    </w:docPart>
    <w:docPart>
      <w:docPartPr>
        <w:name w:val="E3B584B880E447838DB8C565ADCBF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26E7-2AA7-498C-ABF5-A0379D883384}"/>
      </w:docPartPr>
      <w:docPartBody>
        <w:p w:rsidR="00000000" w:rsidRDefault="006A23ED">
          <w:pPr>
            <w:pStyle w:val="E3B584B880E447838DB8C565ADCBF7B5"/>
          </w:pPr>
          <w:r>
            <w:t>[End Date]</w:t>
          </w:r>
        </w:p>
      </w:docPartBody>
    </w:docPart>
    <w:docPart>
      <w:docPartPr>
        <w:name w:val="8157F42BA4BF4828A93A75E28EE2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1D2E4-4C66-40F2-BC1B-65ED2E70F6B5}"/>
      </w:docPartPr>
      <w:docPartBody>
        <w:p w:rsidR="00000000" w:rsidRDefault="006A23ED">
          <w:pPr>
            <w:pStyle w:val="8157F42BA4BF4828A93A75E28EE271BE"/>
          </w:pPr>
          <w:r>
            <w:t>[Start Date]</w:t>
          </w:r>
        </w:p>
      </w:docPartBody>
    </w:docPart>
    <w:docPart>
      <w:docPartPr>
        <w:name w:val="F89B8B84A70643D8AD4AEB5656A0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CF6B3-CFE0-407D-9887-853993044B96}"/>
      </w:docPartPr>
      <w:docPartBody>
        <w:p w:rsidR="00000000" w:rsidRDefault="006A23ED">
          <w:pPr>
            <w:pStyle w:val="F89B8B84A70643D8AD4AEB5656A0FE97"/>
          </w:pPr>
          <w:r>
            <w:t>[End Date]</w:t>
          </w:r>
        </w:p>
      </w:docPartBody>
    </w:docPart>
    <w:docPart>
      <w:docPartPr>
        <w:name w:val="95EDCEEDB6DF4083AED4C85C48B05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5F4C-57D3-4BB1-8938-6417786F174B}"/>
      </w:docPartPr>
      <w:docPartBody>
        <w:p w:rsidR="00000000" w:rsidRDefault="006A23ED">
          <w:pPr>
            <w:pStyle w:val="95EDCEEDB6DF4083AED4C85C48B0580C"/>
          </w:pPr>
          <w:r>
            <w:t>[Pick the Year</w:t>
          </w:r>
        </w:p>
      </w:docPartBody>
    </w:docPart>
    <w:docPart>
      <w:docPartPr>
        <w:name w:val="F5828BEC4B784EC1A16D338E4B47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8257-6B01-4EB6-AA0E-4569A9AA05DC}"/>
      </w:docPartPr>
      <w:docPartBody>
        <w:p w:rsidR="00000000" w:rsidRDefault="006A23ED">
          <w:pPr>
            <w:pStyle w:val="F5828BEC4B784EC1A16D338E4B479943"/>
          </w:pPr>
          <w:r>
            <w:t>[Pick the Year]</w:t>
          </w:r>
        </w:p>
      </w:docPartBody>
    </w:docPart>
    <w:docPart>
      <w:docPartPr>
        <w:name w:val="11264DB02E294DD880B06B3781E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EC81-5E53-48C9-94A8-A6E209ACB80F}"/>
      </w:docPartPr>
      <w:docPartBody>
        <w:p w:rsidR="00000000" w:rsidRDefault="006A23ED">
          <w:pPr>
            <w:pStyle w:val="11264DB02E294DD880B06B3781E6CD02"/>
          </w:pPr>
          <w:r>
            <w:t>[Pick the Year]</w:t>
          </w:r>
        </w:p>
      </w:docPartBody>
    </w:docPart>
    <w:docPart>
      <w:docPartPr>
        <w:name w:val="0A07403690064062AB3E7E8AB31C1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92CD-4193-4B21-980B-3431459E9DDB}"/>
      </w:docPartPr>
      <w:docPartBody>
        <w:p w:rsidR="00000000" w:rsidRDefault="006A23ED">
          <w:pPr>
            <w:pStyle w:val="0A07403690064062AB3E7E8AB31C1F63"/>
          </w:pPr>
          <w:r>
            <w:t>[Pick the Year]</w:t>
          </w:r>
        </w:p>
      </w:docPartBody>
    </w:docPart>
    <w:docPart>
      <w:docPartPr>
        <w:name w:val="178202BA227B44A382246BECF4B0E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F93A3-11DB-49D7-BEBD-922610E6E576}"/>
      </w:docPartPr>
      <w:docPartBody>
        <w:p w:rsidR="00000000" w:rsidRDefault="006A23ED">
          <w:pPr>
            <w:pStyle w:val="178202BA227B44A382246BECF4B0EFD0"/>
          </w:pPr>
          <w:r>
            <w:t>[Pick the Year]</w:t>
          </w:r>
        </w:p>
      </w:docPartBody>
    </w:docPart>
    <w:docPart>
      <w:docPartPr>
        <w:name w:val="F25F851CD93E47AD9C31E03283F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8202-5F10-4AA3-8496-A78A657A3B27}"/>
      </w:docPartPr>
      <w:docPartBody>
        <w:p w:rsidR="00000000" w:rsidRDefault="00CA663E" w:rsidP="00CA663E">
          <w:pPr>
            <w:pStyle w:val="F25F851CD93E47AD9C31E03283F8D692"/>
          </w:pPr>
          <w:r>
            <w:t>[Pick the Year]</w:t>
          </w:r>
        </w:p>
      </w:docPartBody>
    </w:docPart>
    <w:docPart>
      <w:docPartPr>
        <w:name w:val="40E6BC07F4704F0E800BB0CE520E3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F65-55B1-438A-8D11-4F9C059955E1}"/>
      </w:docPartPr>
      <w:docPartBody>
        <w:p w:rsidR="00000000" w:rsidRDefault="00CA663E" w:rsidP="00CA663E">
          <w:pPr>
            <w:pStyle w:val="40E6BC07F4704F0E800BB0CE520E3583"/>
          </w:pPr>
          <w:r>
            <w:t>[Pick the Year]</w:t>
          </w:r>
        </w:p>
      </w:docPartBody>
    </w:docPart>
    <w:docPart>
      <w:docPartPr>
        <w:name w:val="BFE2BAAE8FD24D8F9CE5EB324E6C1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EAEC-C917-4FA3-A236-8A998B9084E7}"/>
      </w:docPartPr>
      <w:docPartBody>
        <w:p w:rsidR="00000000" w:rsidRDefault="00CA663E" w:rsidP="00CA663E">
          <w:pPr>
            <w:pStyle w:val="BFE2BAAE8FD24D8F9CE5EB324E6C1283"/>
          </w:pPr>
          <w:r>
            <w:t>[Pick the Year]</w:t>
          </w:r>
        </w:p>
      </w:docPartBody>
    </w:docPart>
    <w:docPart>
      <w:docPartPr>
        <w:name w:val="7D5DE357390E4DEABA2F484481A4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D36E-8983-4052-A133-AFA8D7FD34C0}"/>
      </w:docPartPr>
      <w:docPartBody>
        <w:p w:rsidR="00000000" w:rsidRDefault="00CA663E" w:rsidP="00CA663E">
          <w:pPr>
            <w:pStyle w:val="7D5DE357390E4DEABA2F484481A47CFD"/>
          </w:pPr>
          <w:r>
            <w:t>[Pick the Year]</w:t>
          </w:r>
        </w:p>
      </w:docPartBody>
    </w:docPart>
    <w:docPart>
      <w:docPartPr>
        <w:name w:val="369E986840864B21BBF715E3FE9C8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E53F-434C-4057-B54C-523CA4B40B55}"/>
      </w:docPartPr>
      <w:docPartBody>
        <w:p w:rsidR="00000000" w:rsidRDefault="00CA663E" w:rsidP="00CA663E">
          <w:pPr>
            <w:pStyle w:val="369E986840864B21BBF715E3FE9C8D58"/>
          </w:pPr>
          <w:r>
            <w:t>[Pick the Year]</w:t>
          </w:r>
        </w:p>
      </w:docPartBody>
    </w:docPart>
    <w:docPart>
      <w:docPartPr>
        <w:name w:val="E63F94B72DD04C41B724FB430D80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AC2F-E69B-4C64-B287-4F3E1F1F507E}"/>
      </w:docPartPr>
      <w:docPartBody>
        <w:p w:rsidR="00000000" w:rsidRDefault="00CA663E" w:rsidP="00CA663E">
          <w:pPr>
            <w:pStyle w:val="E63F94B72DD04C41B724FB430D807941"/>
          </w:pPr>
          <w:r>
            <w:t>[Pick the Year]</w:t>
          </w:r>
        </w:p>
      </w:docPartBody>
    </w:docPart>
    <w:docPart>
      <w:docPartPr>
        <w:name w:val="8ED45A353CD0478391FB4C4BECAF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7983-313C-46DA-A582-B14570A879D2}"/>
      </w:docPartPr>
      <w:docPartBody>
        <w:p w:rsidR="00000000" w:rsidRDefault="00CA663E" w:rsidP="00CA663E">
          <w:pPr>
            <w:pStyle w:val="8ED45A353CD0478391FB4C4BECAFDA30"/>
          </w:pPr>
          <w:r>
            <w:t>[Pick the Year]</w:t>
          </w:r>
        </w:p>
      </w:docPartBody>
    </w:docPart>
    <w:docPart>
      <w:docPartPr>
        <w:name w:val="134FB80663BA45FCA2450CBB54A3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7CAB-AEE9-4113-883F-F2AF000CAB7E}"/>
      </w:docPartPr>
      <w:docPartBody>
        <w:p w:rsidR="00000000" w:rsidRDefault="00CA663E" w:rsidP="00CA663E">
          <w:pPr>
            <w:pStyle w:val="134FB80663BA45FCA2450CBB54A3D78B"/>
          </w:pPr>
          <w:r>
            <w:t>[Pick the Year]</w:t>
          </w:r>
        </w:p>
      </w:docPartBody>
    </w:docPart>
    <w:docPart>
      <w:docPartPr>
        <w:name w:val="386A8F956E4347498E2882E1763E2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6FDA-E8C2-44CC-AFED-FC152378B0EA}"/>
      </w:docPartPr>
      <w:docPartBody>
        <w:p w:rsidR="00000000" w:rsidRDefault="00CA663E" w:rsidP="00CA663E">
          <w:pPr>
            <w:pStyle w:val="386A8F956E4347498E2882E1763E2A06"/>
          </w:pPr>
          <w:r>
            <w:t>[Pick the Year]</w:t>
          </w:r>
        </w:p>
      </w:docPartBody>
    </w:docPart>
    <w:docPart>
      <w:docPartPr>
        <w:name w:val="03B2D5340EDE4952A4A3C72CBFF09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5AF1C-76F5-4970-ADB0-C9A5F0303B6D}"/>
      </w:docPartPr>
      <w:docPartBody>
        <w:p w:rsidR="00000000" w:rsidRDefault="00CA663E" w:rsidP="00CA663E">
          <w:pPr>
            <w:pStyle w:val="03B2D5340EDE4952A4A3C72CBFF09B82"/>
          </w:pPr>
          <w:r>
            <w:t>[Pick the Year]</w:t>
          </w:r>
        </w:p>
      </w:docPartBody>
    </w:docPart>
    <w:docPart>
      <w:docPartPr>
        <w:name w:val="08719E5C99E849FB864DF3708FBE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02A0-E291-4A38-AA3F-DABC540621CE}"/>
      </w:docPartPr>
      <w:docPartBody>
        <w:p w:rsidR="00000000" w:rsidRDefault="00CA663E" w:rsidP="00CA663E">
          <w:pPr>
            <w:pStyle w:val="08719E5C99E849FB864DF3708FBE7C70"/>
          </w:pPr>
          <w:r>
            <w:t>[Pick the Year]</w:t>
          </w:r>
        </w:p>
      </w:docPartBody>
    </w:docPart>
    <w:docPart>
      <w:docPartPr>
        <w:name w:val="74D66A0D946C453E9499CCFAD9DBF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71709-8B62-4B02-8143-A13F6A403599}"/>
      </w:docPartPr>
      <w:docPartBody>
        <w:p w:rsidR="00000000" w:rsidRDefault="00CA663E" w:rsidP="00CA663E">
          <w:pPr>
            <w:pStyle w:val="74D66A0D946C453E9499CCFAD9DBFED2"/>
          </w:pPr>
          <w:r>
            <w:t>[Pick the Year]</w:t>
          </w:r>
        </w:p>
      </w:docPartBody>
    </w:docPart>
    <w:docPart>
      <w:docPartPr>
        <w:name w:val="9532C94E99E1427F81A8EAD45BFF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7FC3-53D9-495F-8363-424E4B3996D1}"/>
      </w:docPartPr>
      <w:docPartBody>
        <w:p w:rsidR="00000000" w:rsidRDefault="00CA663E" w:rsidP="00CA663E">
          <w:pPr>
            <w:pStyle w:val="9532C94E99E1427F81A8EAD45BFF04E2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3E"/>
    <w:rsid w:val="006A23ED"/>
    <w:rsid w:val="00C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90FCF8BAC64EF0927199E48B08F272">
    <w:name w:val="B990FCF8BAC64EF0927199E48B08F272"/>
  </w:style>
  <w:style w:type="paragraph" w:customStyle="1" w:styleId="FBC11870E56B4280AB492AA508921EFF">
    <w:name w:val="FBC11870E56B4280AB492AA508921EFF"/>
  </w:style>
  <w:style w:type="paragraph" w:customStyle="1" w:styleId="C12F76B2F5B14DD999D3E37D36F3F920">
    <w:name w:val="C12F76B2F5B14DD999D3E37D36F3F920"/>
  </w:style>
  <w:style w:type="paragraph" w:customStyle="1" w:styleId="A9F3B41C41484A799788C17D286805F4">
    <w:name w:val="A9F3B41C41484A799788C17D286805F4"/>
  </w:style>
  <w:style w:type="paragraph" w:customStyle="1" w:styleId="ADD82026D6134E9083EC73EA3633E441">
    <w:name w:val="ADD82026D6134E9083EC73EA3633E441"/>
  </w:style>
  <w:style w:type="paragraph" w:customStyle="1" w:styleId="A49C860439994990A9DED1347E321899">
    <w:name w:val="A49C860439994990A9DED1347E321899"/>
  </w:style>
  <w:style w:type="paragraph" w:customStyle="1" w:styleId="77BB23BEF8C44812A263227B1AB598F1">
    <w:name w:val="77BB23BEF8C44812A263227B1AB598F1"/>
  </w:style>
  <w:style w:type="paragraph" w:customStyle="1" w:styleId="CF0ADBF702AB4B7FBA3FD757A449D5D3">
    <w:name w:val="CF0ADBF702AB4B7FBA3FD757A449D5D3"/>
  </w:style>
  <w:style w:type="paragraph" w:customStyle="1" w:styleId="4683648E49A94CDC9E1D9E9EDC183939">
    <w:name w:val="4683648E49A94CDC9E1D9E9EDC183939"/>
  </w:style>
  <w:style w:type="paragraph" w:customStyle="1" w:styleId="E4411E4446C04855A56F104EED3F8734">
    <w:name w:val="E4411E4446C04855A56F104EED3F8734"/>
  </w:style>
  <w:style w:type="paragraph" w:customStyle="1" w:styleId="927270FE4DC54718AB263A318E9F0C5C">
    <w:name w:val="927270FE4DC54718AB263A318E9F0C5C"/>
  </w:style>
  <w:style w:type="paragraph" w:customStyle="1" w:styleId="D588F74E0F1C402D814BCDFC89D1DE73">
    <w:name w:val="D588F74E0F1C402D814BCDFC89D1DE73"/>
  </w:style>
  <w:style w:type="paragraph" w:customStyle="1" w:styleId="A6FBF6871E284CBB8BCA3B76A4BF4F09">
    <w:name w:val="A6FBF6871E284CBB8BCA3B76A4BF4F09"/>
  </w:style>
  <w:style w:type="paragraph" w:customStyle="1" w:styleId="C03254A14764453284C531C92C06BDB3">
    <w:name w:val="C03254A14764453284C531C92C06BDB3"/>
  </w:style>
  <w:style w:type="paragraph" w:customStyle="1" w:styleId="791FE809256842B3A432AC29476BA80D">
    <w:name w:val="791FE809256842B3A432AC29476BA80D"/>
  </w:style>
  <w:style w:type="paragraph" w:customStyle="1" w:styleId="E5BEBDBE364B4704A4A91BDA16F9F338">
    <w:name w:val="E5BEBDBE364B4704A4A91BDA16F9F338"/>
  </w:style>
  <w:style w:type="paragraph" w:customStyle="1" w:styleId="BFD005DE8BE0410AB6B922452D469376">
    <w:name w:val="BFD005DE8BE0410AB6B922452D469376"/>
  </w:style>
  <w:style w:type="paragraph" w:customStyle="1" w:styleId="7B10D9077341446BBF1EC4FB04549309">
    <w:name w:val="7B10D9077341446BBF1EC4FB04549309"/>
  </w:style>
  <w:style w:type="paragraph" w:customStyle="1" w:styleId="8942E5E8CBC04A54AD94B36683DA8669">
    <w:name w:val="8942E5E8CBC04A54AD94B36683DA8669"/>
  </w:style>
  <w:style w:type="paragraph" w:customStyle="1" w:styleId="485812C674594347881F0EEBA287EA58">
    <w:name w:val="485812C674594347881F0EEBA287EA58"/>
  </w:style>
  <w:style w:type="paragraph" w:customStyle="1" w:styleId="69B225F72D51440EA29FA4C9633BEBFF">
    <w:name w:val="69B225F72D51440EA29FA4C9633BEBFF"/>
  </w:style>
  <w:style w:type="paragraph" w:customStyle="1" w:styleId="E795EA82773F48EA814E9B3733F14802">
    <w:name w:val="E795EA82773F48EA814E9B3733F14802"/>
  </w:style>
  <w:style w:type="paragraph" w:customStyle="1" w:styleId="9DD65CBC55724AEF9B86AFEDCA29EDDB">
    <w:name w:val="9DD65CBC55724AEF9B86AFEDCA29EDDB"/>
  </w:style>
  <w:style w:type="paragraph" w:customStyle="1" w:styleId="A66A57A34BD64D2A8FC6452E680F2425">
    <w:name w:val="A66A57A34BD64D2A8FC6452E680F2425"/>
  </w:style>
  <w:style w:type="paragraph" w:customStyle="1" w:styleId="F469B654DEB447C2888467458224C1F2">
    <w:name w:val="F469B654DEB447C2888467458224C1F2"/>
  </w:style>
  <w:style w:type="paragraph" w:customStyle="1" w:styleId="EF27F16C6B594F039A1551D440CB4625">
    <w:name w:val="EF27F16C6B594F039A1551D440CB4625"/>
  </w:style>
  <w:style w:type="paragraph" w:customStyle="1" w:styleId="5C23FA3452D844DF9626E02F07F280EE">
    <w:name w:val="5C23FA3452D844DF9626E02F07F280EE"/>
  </w:style>
  <w:style w:type="paragraph" w:customStyle="1" w:styleId="06C557C810A84795A9511E51F20FB37D">
    <w:name w:val="06C557C810A84795A9511E51F20FB37D"/>
  </w:style>
  <w:style w:type="paragraph" w:customStyle="1" w:styleId="1A250FDD7B294998AB5244B75B0AD6E8">
    <w:name w:val="1A250FDD7B294998AB5244B75B0AD6E8"/>
  </w:style>
  <w:style w:type="paragraph" w:customStyle="1" w:styleId="88A66EE30DF14A8CA5BF013E0F698475">
    <w:name w:val="88A66EE30DF14A8CA5BF013E0F698475"/>
  </w:style>
  <w:style w:type="paragraph" w:customStyle="1" w:styleId="2F200B56E26C412190EE8DA35F328844">
    <w:name w:val="2F200B56E26C412190EE8DA35F328844"/>
  </w:style>
  <w:style w:type="paragraph" w:customStyle="1" w:styleId="98440653331D40C2BA95B6514C1D04A9">
    <w:name w:val="98440653331D40C2BA95B6514C1D04A9"/>
  </w:style>
  <w:style w:type="paragraph" w:customStyle="1" w:styleId="62DFE0C24548401AB6A4DAA88AE74C4C">
    <w:name w:val="62DFE0C24548401AB6A4DAA88AE74C4C"/>
  </w:style>
  <w:style w:type="paragraph" w:customStyle="1" w:styleId="24364ACF038943068AD85FEBE8197152">
    <w:name w:val="24364ACF038943068AD85FEBE8197152"/>
  </w:style>
  <w:style w:type="paragraph" w:customStyle="1" w:styleId="29FACC7274084241BA8058714A4211F3">
    <w:name w:val="29FACC7274084241BA8058714A4211F3"/>
  </w:style>
  <w:style w:type="paragraph" w:customStyle="1" w:styleId="069670C3EE2E4CC5A0D2FBC6B679EB16">
    <w:name w:val="069670C3EE2E4CC5A0D2FBC6B679EB16"/>
  </w:style>
  <w:style w:type="paragraph" w:customStyle="1" w:styleId="6F71894C14B8499090684FFA1276B52F">
    <w:name w:val="6F71894C14B8499090684FFA1276B52F"/>
  </w:style>
  <w:style w:type="paragraph" w:customStyle="1" w:styleId="557020B771314D6A986611B2BD3118B0">
    <w:name w:val="557020B771314D6A986611B2BD3118B0"/>
  </w:style>
  <w:style w:type="paragraph" w:customStyle="1" w:styleId="43C6F16F907D4B94BB8D5E301B2B108E">
    <w:name w:val="43C6F16F907D4B94BB8D5E301B2B108E"/>
  </w:style>
  <w:style w:type="paragraph" w:customStyle="1" w:styleId="410FE56DFE4347C58EF7ED287E5F041E">
    <w:name w:val="410FE56DFE4347C58EF7ED287E5F041E"/>
  </w:style>
  <w:style w:type="paragraph" w:customStyle="1" w:styleId="944DB687FCF54DD785A71F0C5D397320">
    <w:name w:val="944DB687FCF54DD785A71F0C5D397320"/>
  </w:style>
  <w:style w:type="paragraph" w:customStyle="1" w:styleId="E19648296CA340D89C1D424F9D38FD0E">
    <w:name w:val="E19648296CA340D89C1D424F9D38FD0E"/>
  </w:style>
  <w:style w:type="paragraph" w:customStyle="1" w:styleId="603D0623C96D4C9DA6FA9A9D001511A7">
    <w:name w:val="603D0623C96D4C9DA6FA9A9D001511A7"/>
  </w:style>
  <w:style w:type="paragraph" w:customStyle="1" w:styleId="1BBF8E8E45D54E96A5826E5AA773D355">
    <w:name w:val="1BBF8E8E45D54E96A5826E5AA773D355"/>
  </w:style>
  <w:style w:type="paragraph" w:customStyle="1" w:styleId="EE51B944DFE640978C3FF7553F51B702">
    <w:name w:val="EE51B944DFE640978C3FF7553F51B702"/>
  </w:style>
  <w:style w:type="paragraph" w:customStyle="1" w:styleId="E3B584B880E447838DB8C565ADCBF7B5">
    <w:name w:val="E3B584B880E447838DB8C565ADCBF7B5"/>
  </w:style>
  <w:style w:type="paragraph" w:customStyle="1" w:styleId="1C88CF62F4C847D983F169E28C504E50">
    <w:name w:val="1C88CF62F4C847D983F169E28C504E50"/>
  </w:style>
  <w:style w:type="paragraph" w:customStyle="1" w:styleId="A92BE52AD2B8465488EB842235A90FD3">
    <w:name w:val="A92BE52AD2B8465488EB842235A90FD3"/>
  </w:style>
  <w:style w:type="paragraph" w:customStyle="1" w:styleId="4536F64C16C9492795EDCBBBE0034D36">
    <w:name w:val="4536F64C16C9492795EDCBBBE0034D36"/>
  </w:style>
  <w:style w:type="paragraph" w:customStyle="1" w:styleId="8157F42BA4BF4828A93A75E28EE271BE">
    <w:name w:val="8157F42BA4BF4828A93A75E28EE271BE"/>
  </w:style>
  <w:style w:type="paragraph" w:customStyle="1" w:styleId="F89B8B84A70643D8AD4AEB5656A0FE97">
    <w:name w:val="F89B8B84A70643D8AD4AEB5656A0FE97"/>
  </w:style>
  <w:style w:type="paragraph" w:customStyle="1" w:styleId="CDA93C3CEC3B496E844F31EDABA233A2">
    <w:name w:val="CDA93C3CEC3B496E844F31EDABA233A2"/>
  </w:style>
  <w:style w:type="paragraph" w:customStyle="1" w:styleId="9BC019921AC346A581CADDD8BDA2A7B2">
    <w:name w:val="9BC019921AC346A581CADDD8BDA2A7B2"/>
  </w:style>
  <w:style w:type="paragraph" w:customStyle="1" w:styleId="7C39C94C52A6440B8C2B6D3D678772BD">
    <w:name w:val="7C39C94C52A6440B8C2B6D3D678772BD"/>
  </w:style>
  <w:style w:type="paragraph" w:customStyle="1" w:styleId="95EDCEEDB6DF4083AED4C85C48B0580C">
    <w:name w:val="95EDCEEDB6DF4083AED4C85C48B0580C"/>
  </w:style>
  <w:style w:type="paragraph" w:customStyle="1" w:styleId="3B41E6C50E574CE6A84FF7F3E6354C7A">
    <w:name w:val="3B41E6C50E574CE6A84FF7F3E6354C7A"/>
  </w:style>
  <w:style w:type="paragraph" w:customStyle="1" w:styleId="9435417C6D80437DACE53DED03F94FD1">
    <w:name w:val="9435417C6D80437DACE53DED03F94FD1"/>
  </w:style>
  <w:style w:type="paragraph" w:customStyle="1" w:styleId="0CFA13A94CBE45BA9C044AFF21D8242D">
    <w:name w:val="0CFA13A94CBE45BA9C044AFF21D8242D"/>
  </w:style>
  <w:style w:type="paragraph" w:customStyle="1" w:styleId="F5828BEC4B784EC1A16D338E4B479943">
    <w:name w:val="F5828BEC4B784EC1A16D338E4B479943"/>
  </w:style>
  <w:style w:type="paragraph" w:customStyle="1" w:styleId="73AE597861D643F59E5CD25498E53E45">
    <w:name w:val="73AE597861D643F59E5CD25498E53E45"/>
  </w:style>
  <w:style w:type="paragraph" w:customStyle="1" w:styleId="142310161FAE4ED49D401D949FAF9070">
    <w:name w:val="142310161FAE4ED49D401D949FAF9070"/>
  </w:style>
  <w:style w:type="paragraph" w:customStyle="1" w:styleId="76CC3C092E744E82BFA76D9152786F05">
    <w:name w:val="76CC3C092E744E82BFA76D9152786F05"/>
  </w:style>
  <w:style w:type="paragraph" w:customStyle="1" w:styleId="11264DB02E294DD880B06B3781E6CD02">
    <w:name w:val="11264DB02E294DD880B06B3781E6CD02"/>
  </w:style>
  <w:style w:type="paragraph" w:customStyle="1" w:styleId="CBC99B1E18B041249AC17CFDB6A8A7A0">
    <w:name w:val="CBC99B1E18B041249AC17CFDB6A8A7A0"/>
  </w:style>
  <w:style w:type="paragraph" w:customStyle="1" w:styleId="200697E1AFA145389359228B1535991D">
    <w:name w:val="200697E1AFA145389359228B1535991D"/>
  </w:style>
  <w:style w:type="paragraph" w:customStyle="1" w:styleId="0A07403690064062AB3E7E8AB31C1F63">
    <w:name w:val="0A07403690064062AB3E7E8AB31C1F63"/>
  </w:style>
  <w:style w:type="paragraph" w:customStyle="1" w:styleId="3088852AEA53454398A4BE31A87A3FC9">
    <w:name w:val="3088852AEA53454398A4BE31A87A3FC9"/>
  </w:style>
  <w:style w:type="paragraph" w:customStyle="1" w:styleId="FB0B9AFA5FFE4020BD862BA5F0B26275">
    <w:name w:val="FB0B9AFA5FFE4020BD862BA5F0B26275"/>
  </w:style>
  <w:style w:type="paragraph" w:customStyle="1" w:styleId="178202BA227B44A382246BECF4B0EFD0">
    <w:name w:val="178202BA227B44A382246BECF4B0EFD0"/>
  </w:style>
  <w:style w:type="paragraph" w:customStyle="1" w:styleId="96E7B5C914834588BDB11848F820CEA4">
    <w:name w:val="96E7B5C914834588BDB11848F820CEA4"/>
  </w:style>
  <w:style w:type="paragraph" w:customStyle="1" w:styleId="B1AF2B06BF16444480BDB7DC412D123E">
    <w:name w:val="B1AF2B06BF16444480BDB7DC412D123E"/>
  </w:style>
  <w:style w:type="paragraph" w:customStyle="1" w:styleId="9BA02F3DB16F4800BA5F0324D839DCC3">
    <w:name w:val="9BA02F3DB16F4800BA5F0324D839DCC3"/>
  </w:style>
  <w:style w:type="paragraph" w:customStyle="1" w:styleId="85191EF55A6643158671657B0CC5D3EF">
    <w:name w:val="85191EF55A6643158671657B0CC5D3EF"/>
  </w:style>
  <w:style w:type="paragraph" w:customStyle="1" w:styleId="DDD0E86CE4CD427BB56654DF2F4753BE">
    <w:name w:val="DDD0E86CE4CD427BB56654DF2F4753BE"/>
  </w:style>
  <w:style w:type="paragraph" w:customStyle="1" w:styleId="3F908DE70F8E4ED7947D840F4890CB2B">
    <w:name w:val="3F908DE70F8E4ED7947D840F4890CB2B"/>
  </w:style>
  <w:style w:type="paragraph" w:customStyle="1" w:styleId="F25F851CD93E47AD9C31E03283F8D692">
    <w:name w:val="F25F851CD93E47AD9C31E03283F8D692"/>
    <w:rsid w:val="00CA663E"/>
  </w:style>
  <w:style w:type="paragraph" w:customStyle="1" w:styleId="40E6BC07F4704F0E800BB0CE520E3583">
    <w:name w:val="40E6BC07F4704F0E800BB0CE520E3583"/>
    <w:rsid w:val="00CA663E"/>
  </w:style>
  <w:style w:type="paragraph" w:customStyle="1" w:styleId="BFE2BAAE8FD24D8F9CE5EB324E6C1283">
    <w:name w:val="BFE2BAAE8FD24D8F9CE5EB324E6C1283"/>
    <w:rsid w:val="00CA663E"/>
  </w:style>
  <w:style w:type="paragraph" w:customStyle="1" w:styleId="7D5DE357390E4DEABA2F484481A47CFD">
    <w:name w:val="7D5DE357390E4DEABA2F484481A47CFD"/>
    <w:rsid w:val="00CA663E"/>
  </w:style>
  <w:style w:type="paragraph" w:customStyle="1" w:styleId="369E986840864B21BBF715E3FE9C8D58">
    <w:name w:val="369E986840864B21BBF715E3FE9C8D58"/>
    <w:rsid w:val="00CA663E"/>
  </w:style>
  <w:style w:type="paragraph" w:customStyle="1" w:styleId="E63F94B72DD04C41B724FB430D807941">
    <w:name w:val="E63F94B72DD04C41B724FB430D807941"/>
    <w:rsid w:val="00CA663E"/>
  </w:style>
  <w:style w:type="paragraph" w:customStyle="1" w:styleId="8ED45A353CD0478391FB4C4BECAFDA30">
    <w:name w:val="8ED45A353CD0478391FB4C4BECAFDA30"/>
    <w:rsid w:val="00CA663E"/>
  </w:style>
  <w:style w:type="paragraph" w:customStyle="1" w:styleId="134FB80663BA45FCA2450CBB54A3D78B">
    <w:name w:val="134FB80663BA45FCA2450CBB54A3D78B"/>
    <w:rsid w:val="00CA663E"/>
  </w:style>
  <w:style w:type="paragraph" w:customStyle="1" w:styleId="386A8F956E4347498E2882E1763E2A06">
    <w:name w:val="386A8F956E4347498E2882E1763E2A06"/>
    <w:rsid w:val="00CA663E"/>
  </w:style>
  <w:style w:type="paragraph" w:customStyle="1" w:styleId="03B2D5340EDE4952A4A3C72CBFF09B82">
    <w:name w:val="03B2D5340EDE4952A4A3C72CBFF09B82"/>
    <w:rsid w:val="00CA663E"/>
  </w:style>
  <w:style w:type="paragraph" w:customStyle="1" w:styleId="08719E5C99E849FB864DF3708FBE7C70">
    <w:name w:val="08719E5C99E849FB864DF3708FBE7C70"/>
    <w:rsid w:val="00CA663E"/>
  </w:style>
  <w:style w:type="paragraph" w:customStyle="1" w:styleId="74D66A0D946C453E9499CCFAD9DBFED2">
    <w:name w:val="74D66A0D946C453E9499CCFAD9DBFED2"/>
    <w:rsid w:val="00CA663E"/>
  </w:style>
  <w:style w:type="paragraph" w:customStyle="1" w:styleId="9532C94E99E1427F81A8EAD45BFF04E2">
    <w:name w:val="9532C94E99E1427F81A8EAD45BFF04E2"/>
    <w:rsid w:val="00CA6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38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Austin Bart</dc:creator>
  <cp:keywords/>
  <cp:lastModifiedBy>Austin Bart</cp:lastModifiedBy>
  <cp:revision>19</cp:revision>
  <cp:lastPrinted>2006-08-01T17:47:00Z</cp:lastPrinted>
  <dcterms:created xsi:type="dcterms:W3CDTF">2015-05-13T23:05:00Z</dcterms:created>
  <dcterms:modified xsi:type="dcterms:W3CDTF">2015-05-13T23:45:00Z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