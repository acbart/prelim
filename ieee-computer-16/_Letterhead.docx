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45" w:rsidRPr="00F413BC" w:rsidRDefault="00E24045" w:rsidP="0021307E">
      <w:pPr>
        <w:pStyle w:val="VirginiaTechBody"/>
        <w:spacing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F413BC" w:rsidRDefault="00410BF8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04AE6">
        <w:rPr>
          <w:rFonts w:ascii="Times New Roman" w:hAnsi="Times New Roman"/>
          <w:sz w:val="24"/>
        </w:rPr>
        <w:t>Date</w:t>
      </w:r>
    </w:p>
    <w:p w:rsidR="00FB3CD0" w:rsidRDefault="00FB3CD0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</w:p>
    <w:p w:rsidR="00FB3CD0" w:rsidRDefault="00FB3CD0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</w:p>
    <w:p w:rsidR="00410BF8" w:rsidRDefault="00410BF8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</w:p>
    <w:p w:rsidR="00410BF8" w:rsidRDefault="00410BF8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</w:p>
    <w:p w:rsidR="00410BF8" w:rsidRDefault="00410BF8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</w:p>
    <w:p w:rsidR="0021307E" w:rsidRDefault="0021307E" w:rsidP="0021307E">
      <w:pPr>
        <w:pStyle w:val="VirginiaTechBody"/>
        <w:spacing w:line="240" w:lineRule="auto"/>
        <w:rPr>
          <w:rFonts w:ascii="Times New Roman" w:hAnsi="Times New Roman"/>
          <w:sz w:val="24"/>
        </w:rPr>
      </w:pPr>
    </w:p>
    <w:p w:rsidR="0021307E" w:rsidRDefault="0021307E" w:rsidP="0021307E">
      <w:pPr>
        <w:pStyle w:val="VirginiaTechBody"/>
        <w:spacing w:line="240" w:lineRule="auto"/>
        <w:rPr>
          <w:rFonts w:ascii="Times New Roman" w:hAnsi="Times New Roman"/>
          <w:sz w:val="24"/>
        </w:rPr>
      </w:pPr>
    </w:p>
    <w:p w:rsidR="0021307E" w:rsidRDefault="0021307E" w:rsidP="0021307E">
      <w:pPr>
        <w:pStyle w:val="VirginiaTechBody"/>
        <w:spacing w:line="240" w:lineRule="auto"/>
        <w:rPr>
          <w:rFonts w:ascii="Times New Roman" w:hAnsi="Times New Roman"/>
          <w:sz w:val="24"/>
        </w:rPr>
      </w:pPr>
    </w:p>
    <w:p w:rsidR="0021307E" w:rsidRDefault="0021307E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Sincerely,</w:t>
      </w:r>
    </w:p>
    <w:p w:rsidR="0021307E" w:rsidRDefault="00F44130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3087370</wp:posOffset>
            </wp:positionH>
            <wp:positionV relativeFrom="paragraph">
              <wp:posOffset>8890</wp:posOffset>
            </wp:positionV>
            <wp:extent cx="1732915" cy="309245"/>
            <wp:effectExtent l="0" t="0" r="635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07E" w:rsidRDefault="0021307E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</w:p>
    <w:p w:rsidR="0021307E" w:rsidRDefault="0021307E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Dennis Kafura</w:t>
      </w:r>
    </w:p>
    <w:p w:rsidR="0021307E" w:rsidRPr="00F413BC" w:rsidRDefault="00AB0C9E" w:rsidP="0021307E">
      <w:pPr>
        <w:pStyle w:val="VirginiaTechBody"/>
        <w:tabs>
          <w:tab w:val="left" w:pos="5423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Professor</w:t>
      </w:r>
    </w:p>
    <w:sectPr w:rsidR="0021307E" w:rsidRPr="00F413BC">
      <w:headerReference w:type="default" r:id="rId7"/>
      <w:footerReference w:type="default" r:id="rId8"/>
      <w:headerReference w:type="first" r:id="rId9"/>
      <w:pgSz w:w="12240" w:h="15840" w:code="1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AD" w:rsidRDefault="00AB2FAD">
      <w:r>
        <w:separator/>
      </w:r>
    </w:p>
  </w:endnote>
  <w:endnote w:type="continuationSeparator" w:id="0">
    <w:p w:rsidR="00AB2FAD" w:rsidRDefault="00AB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045" w:rsidRDefault="00F44130"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page">
                <wp:posOffset>969010</wp:posOffset>
              </wp:positionH>
              <wp:positionV relativeFrom="page">
                <wp:posOffset>9189720</wp:posOffset>
              </wp:positionV>
              <wp:extent cx="5829300" cy="342900"/>
              <wp:effectExtent l="0" t="0" r="2540" b="190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045" w:rsidRDefault="00E24045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:rsidR="00E24045" w:rsidRDefault="00E24045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:rsidR="00E24045" w:rsidRDefault="00E240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6.3pt;margin-top:723.6pt;width:459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v5swIAALs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" filled="f" stroked="f">
              <v:textbox>
                <w:txbxContent>
                  <w:p w:rsidR="00E24045" w:rsidRDefault="00E24045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:rsidR="00E24045" w:rsidRDefault="00E24045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:rsidR="00E24045" w:rsidRDefault="00E2404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AD" w:rsidRDefault="00AB2FAD">
      <w:r>
        <w:separator/>
      </w:r>
    </w:p>
  </w:footnote>
  <w:footnote w:type="continuationSeparator" w:id="0">
    <w:p w:rsidR="00AB2FAD" w:rsidRDefault="00AB2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045" w:rsidRDefault="00F44130"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859790</wp:posOffset>
              </wp:positionV>
              <wp:extent cx="0" cy="8211185"/>
              <wp:effectExtent l="6985" t="12065" r="12065" b="635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11185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08588" id="Line 14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3pt,67.7pt" to="58.3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" strokeweight=".3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045" w:rsidRDefault="00F44130"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4251960</wp:posOffset>
              </wp:positionH>
              <wp:positionV relativeFrom="page">
                <wp:posOffset>502920</wp:posOffset>
              </wp:positionV>
              <wp:extent cx="2599690" cy="914400"/>
              <wp:effectExtent l="3810" t="0" r="0" b="1905"/>
              <wp:wrapNone/>
              <wp:docPr id="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045" w:rsidRDefault="00E24045">
                          <w:pPr>
                            <w:spacing w:line="200" w:lineRule="exac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Department</w:t>
                          </w:r>
                          <w:r w:rsidR="001616B9">
                            <w:rPr>
                              <w:b/>
                              <w:sz w:val="17"/>
                            </w:rPr>
                            <w:t xml:space="preserve"> of Computer Science</w:t>
                          </w:r>
                        </w:p>
                        <w:p w:rsidR="00E24045" w:rsidRDefault="00AB0C9E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114 McBryde Hall </w:t>
                          </w:r>
                          <w:r w:rsidR="001616B9">
                            <w:rPr>
                              <w:sz w:val="16"/>
                            </w:rPr>
                            <w:t>(0106</w:t>
                          </w:r>
                          <w:r w:rsidR="00E24045">
                            <w:rPr>
                              <w:sz w:val="16"/>
                            </w:rPr>
                            <w:t>)</w:t>
                          </w:r>
                        </w:p>
                        <w:p w:rsidR="00E24045" w:rsidRDefault="00E24045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Blacksburg, Virginia 24061</w:t>
                          </w:r>
                        </w:p>
                        <w:p w:rsidR="00E24045" w:rsidRDefault="008863F4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540/231-5568  Fax: 540/231-9218</w:t>
                          </w:r>
                        </w:p>
                        <w:p w:rsidR="00E24045" w:rsidRPr="001616B9" w:rsidRDefault="00E24045" w:rsidP="00E24045">
                          <w:pPr>
                            <w:spacing w:line="200" w:lineRule="exact"/>
                            <w:rPr>
                              <w:lang w:val="pt-BR"/>
                            </w:rPr>
                          </w:pPr>
                          <w:r w:rsidRPr="001616B9">
                            <w:rPr>
                              <w:sz w:val="16"/>
                              <w:lang w:val="pt-BR"/>
                            </w:rPr>
                            <w:t>E-mail:</w:t>
                          </w:r>
                          <w:r w:rsidR="001616B9" w:rsidRPr="001616B9">
                            <w:rPr>
                              <w:color w:val="000000"/>
                              <w:sz w:val="16"/>
                              <w:lang w:val="pt-BR"/>
                            </w:rPr>
                            <w:t xml:space="preserve"> kafura@cs.vt.edu</w:t>
                          </w:r>
                          <w:r w:rsidRPr="001616B9">
                            <w:rPr>
                              <w:i/>
                              <w:sz w:val="16"/>
                              <w:lang w:val="pt-BR"/>
                            </w:rPr>
                            <w:br/>
                            <w:t>www.</w:t>
                          </w:r>
                          <w:r w:rsidR="001616B9" w:rsidRPr="001616B9">
                            <w:rPr>
                              <w:i/>
                              <w:sz w:val="16"/>
                              <w:lang w:val="pt-BR"/>
                            </w:rPr>
                            <w:t>cs.vt.edu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334.8pt;margin-top:39.6pt;width:204.7pt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fCtQIAAL4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" filled="f" stroked="f" strokeweight="0">
              <v:textbox>
                <w:txbxContent>
                  <w:p w:rsidR="00E24045" w:rsidRDefault="00E24045">
                    <w:pPr>
                      <w:spacing w:line="200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Department</w:t>
                    </w:r>
                    <w:r w:rsidR="001616B9">
                      <w:rPr>
                        <w:b/>
                        <w:sz w:val="17"/>
                      </w:rPr>
                      <w:t xml:space="preserve"> of Computer Science</w:t>
                    </w:r>
                  </w:p>
                  <w:p w:rsidR="00E24045" w:rsidRDefault="00AB0C9E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114 McBryde Hall </w:t>
                    </w:r>
                    <w:r w:rsidR="001616B9">
                      <w:rPr>
                        <w:sz w:val="16"/>
                      </w:rPr>
                      <w:t>(0106</w:t>
                    </w:r>
                    <w:r w:rsidR="00E24045">
                      <w:rPr>
                        <w:sz w:val="16"/>
                      </w:rPr>
                      <w:t>)</w:t>
                    </w:r>
                  </w:p>
                  <w:p w:rsidR="00E24045" w:rsidRDefault="00E24045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Blacksburg, Virginia 24061</w:t>
                    </w:r>
                  </w:p>
                  <w:p w:rsidR="00E24045" w:rsidRDefault="008863F4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540/231-5568  Fax: 540/231-9218</w:t>
                    </w:r>
                  </w:p>
                  <w:p w:rsidR="00E24045" w:rsidRPr="001616B9" w:rsidRDefault="00E24045" w:rsidP="00E24045">
                    <w:pPr>
                      <w:spacing w:line="200" w:lineRule="exact"/>
                      <w:rPr>
                        <w:lang w:val="pt-BR"/>
                      </w:rPr>
                    </w:pPr>
                    <w:r w:rsidRPr="001616B9">
                      <w:rPr>
                        <w:sz w:val="16"/>
                        <w:lang w:val="pt-BR"/>
                      </w:rPr>
                      <w:t>E-mail:</w:t>
                    </w:r>
                    <w:r w:rsidR="001616B9" w:rsidRPr="001616B9">
                      <w:rPr>
                        <w:color w:val="000000"/>
                        <w:sz w:val="16"/>
                        <w:lang w:val="pt-BR"/>
                      </w:rPr>
                      <w:t xml:space="preserve"> kafura@cs.vt.edu</w:t>
                    </w:r>
                    <w:r w:rsidRPr="001616B9">
                      <w:rPr>
                        <w:i/>
                        <w:sz w:val="16"/>
                        <w:lang w:val="pt-BR"/>
                      </w:rPr>
                      <w:br/>
                      <w:t>www.</w:t>
                    </w:r>
                    <w:r w:rsidR="001616B9" w:rsidRPr="001616B9">
                      <w:rPr>
                        <w:i/>
                        <w:sz w:val="16"/>
                        <w:lang w:val="pt-BR"/>
                      </w:rPr>
                      <w:t>cs.vt.edu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905510</wp:posOffset>
              </wp:positionH>
              <wp:positionV relativeFrom="page">
                <wp:posOffset>0</wp:posOffset>
              </wp:positionV>
              <wp:extent cx="6055995" cy="1600200"/>
              <wp:effectExtent l="10160" t="9525" r="10795" b="9525"/>
              <wp:wrapSquare wrapText="bothSides"/>
              <wp:docPr id="8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5995" cy="16002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33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407383" id="Rectangle 25" o:spid="_x0000_s1026" style="position:absolute;margin-left:71.3pt;margin-top:0;width:476.85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" filled="f" fillcolor="#930" strokecolor="white" strokeweight="0"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859790</wp:posOffset>
              </wp:positionV>
              <wp:extent cx="0" cy="8211185"/>
              <wp:effectExtent l="6985" t="12065" r="12065" b="6350"/>
              <wp:wrapNone/>
              <wp:docPr id="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11185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2A2E7" id="Line 3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3pt,67.7pt" to="58.3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" strokeweight=".3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page">
            <wp:posOffset>877570</wp:posOffset>
          </wp:positionH>
          <wp:positionV relativeFrom="page">
            <wp:posOffset>511810</wp:posOffset>
          </wp:positionV>
          <wp:extent cx="1587500" cy="304800"/>
          <wp:effectExtent l="0" t="0" r="0" b="0"/>
          <wp:wrapNone/>
          <wp:docPr id="33" name="Picture 33" descr="vt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vt_logoty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631190</wp:posOffset>
          </wp:positionH>
          <wp:positionV relativeFrom="page">
            <wp:posOffset>511810</wp:posOffset>
          </wp:positionV>
          <wp:extent cx="228600" cy="311150"/>
          <wp:effectExtent l="0" t="0" r="0" b="0"/>
          <wp:wrapNone/>
          <wp:docPr id="30" name="Picture 30" descr="vt_shie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vt_shiel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814070</wp:posOffset>
              </wp:positionH>
              <wp:positionV relativeFrom="page">
                <wp:posOffset>786130</wp:posOffset>
              </wp:positionV>
              <wp:extent cx="2628900" cy="342900"/>
              <wp:effectExtent l="4445" t="0" r="0" b="4445"/>
              <wp:wrapNone/>
              <wp:docPr id="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045" w:rsidRDefault="00E24045" w:rsidP="00E24045">
                          <w:pPr>
                            <w:spacing w:line="220" w:lineRule="exact"/>
                            <w:rPr>
                              <w:spacing w:val="10"/>
                              <w:w w:val="95"/>
                              <w:kern w:val="18"/>
                              <w:sz w:val="23"/>
                            </w:rPr>
                          </w:pPr>
                          <w:r>
                            <w:rPr>
                              <w:i/>
                              <w:spacing w:val="6"/>
                              <w:w w:val="95"/>
                              <w:kern w:val="18"/>
                              <w:sz w:val="18"/>
                            </w:rPr>
                            <w:t>College of</w:t>
                          </w:r>
                          <w:r>
                            <w:rPr>
                              <w:spacing w:val="6"/>
                              <w:w w:val="95"/>
                              <w:kern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6"/>
                              <w:w w:val="95"/>
                              <w:kern w:val="18"/>
                              <w:sz w:val="23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64.1pt;margin-top:61.9pt;width:207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" filled="f" stroked="f" strokeweight="0">
              <v:textbox>
                <w:txbxContent>
                  <w:p w:rsidR="00E24045" w:rsidRDefault="00E24045" w:rsidP="00E24045">
                    <w:pPr>
                      <w:spacing w:line="220" w:lineRule="exact"/>
                      <w:rPr>
                        <w:spacing w:val="10"/>
                        <w:w w:val="95"/>
                        <w:kern w:val="18"/>
                        <w:sz w:val="23"/>
                      </w:rPr>
                    </w:pPr>
                    <w:r>
                      <w:rPr>
                        <w:i/>
                        <w:spacing w:val="6"/>
                        <w:w w:val="95"/>
                        <w:kern w:val="18"/>
                        <w:sz w:val="18"/>
                      </w:rPr>
                      <w:t>College of</w:t>
                    </w:r>
                    <w:r>
                      <w:rPr>
                        <w:spacing w:val="6"/>
                        <w:w w:val="95"/>
                        <w:kern w:val="18"/>
                        <w:sz w:val="20"/>
                      </w:rPr>
                      <w:t xml:space="preserve"> </w:t>
                    </w:r>
                    <w:r>
                      <w:rPr>
                        <w:spacing w:val="6"/>
                        <w:w w:val="95"/>
                        <w:kern w:val="18"/>
                        <w:sz w:val="23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2514600</wp:posOffset>
              </wp:positionH>
              <wp:positionV relativeFrom="page">
                <wp:posOffset>457200</wp:posOffset>
              </wp:positionV>
              <wp:extent cx="0" cy="328930"/>
              <wp:effectExtent l="9525" t="9525" r="9525" b="1397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893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86011" id="Line 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8pt,36pt" to="19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NNEgIAACg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2514600</wp:posOffset>
              </wp:positionH>
              <wp:positionV relativeFrom="page">
                <wp:posOffset>457200</wp:posOffset>
              </wp:positionV>
              <wp:extent cx="2514600" cy="0"/>
              <wp:effectExtent l="9525" t="9525" r="9525" b="9525"/>
              <wp:wrapNone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460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9597F" id="Line 2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8pt,36pt" to="39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UNEwIAACk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4279265</wp:posOffset>
              </wp:positionH>
              <wp:positionV relativeFrom="page">
                <wp:posOffset>8961120</wp:posOffset>
              </wp:positionV>
              <wp:extent cx="1371600" cy="228600"/>
              <wp:effectExtent l="2540" t="0" r="0" b="1905"/>
              <wp:wrapNone/>
              <wp:docPr id="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045" w:rsidRDefault="00E24045">
                          <w:pPr>
                            <w:rPr>
                              <w:b/>
                              <w:i/>
                              <w:spacing w:val="16"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pacing w:val="16"/>
                              <w:sz w:val="18"/>
                            </w:rPr>
                            <w:t xml:space="preserve"> Invent the Future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9" type="#_x0000_t202" style="position:absolute;margin-left:336.95pt;margin-top:705.6pt;width:10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dsswIAAL4FAAAOAAAAZHJzL2Uyb0RvYy54bWysVG1vmzAQ/j5p/8Hyd8pL3A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" filled="f" stroked="f" strokeweight="0">
              <v:textbox>
                <w:txbxContent>
                  <w:p w:rsidR="00E24045" w:rsidRDefault="00E24045">
                    <w:pPr>
                      <w:rPr>
                        <w:b/>
                        <w:i/>
                        <w:spacing w:val="16"/>
                        <w:sz w:val="18"/>
                      </w:rPr>
                    </w:pPr>
                    <w:r>
                      <w:rPr>
                        <w:b/>
                        <w:i/>
                        <w:spacing w:val="16"/>
                        <w:sz w:val="18"/>
                      </w:rPr>
                      <w:t xml:space="preserve"> Invent the Future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9070975</wp:posOffset>
              </wp:positionV>
              <wp:extent cx="3602990" cy="0"/>
              <wp:effectExtent l="6985" t="12700" r="9525" b="635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299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68377" id="Line 2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3pt,714.25pt" to="342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Z0EgIAACkEAAAOAAAAZHJzL2Uyb0RvYy54bWysU02P2yAQvVfqf0DcE3+s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page">
                <wp:posOffset>969010</wp:posOffset>
              </wp:positionH>
              <wp:positionV relativeFrom="page">
                <wp:posOffset>9189720</wp:posOffset>
              </wp:positionV>
              <wp:extent cx="5829300" cy="342900"/>
              <wp:effectExtent l="0" t="0" r="2540" b="190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045" w:rsidRDefault="00E24045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:rsidR="00E24045" w:rsidRDefault="00E24045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:rsidR="00E24045" w:rsidRDefault="00E240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76.3pt;margin-top:723.6pt;width:459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92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" filled="f" stroked="f">
              <v:textbox>
                <w:txbxContent>
                  <w:p w:rsidR="00E24045" w:rsidRDefault="00E24045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:rsidR="00E24045" w:rsidRDefault="00E24045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:rsidR="00E24045" w:rsidRDefault="00E2404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BE"/>
    <w:rsid w:val="001616B9"/>
    <w:rsid w:val="00204AE6"/>
    <w:rsid w:val="0021307E"/>
    <w:rsid w:val="00300C5D"/>
    <w:rsid w:val="00353378"/>
    <w:rsid w:val="00410BF8"/>
    <w:rsid w:val="00451802"/>
    <w:rsid w:val="00595FF6"/>
    <w:rsid w:val="005F1034"/>
    <w:rsid w:val="00631E97"/>
    <w:rsid w:val="008863F4"/>
    <w:rsid w:val="00A8584D"/>
    <w:rsid w:val="00AB0C9E"/>
    <w:rsid w:val="00AB2FAD"/>
    <w:rsid w:val="00B01D34"/>
    <w:rsid w:val="00E24045"/>
    <w:rsid w:val="00F413BC"/>
    <w:rsid w:val="00F44130"/>
    <w:rsid w:val="00FB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2D6D9F6-10CF-41F8-8AD0-26BF45B6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VirginiaTechBody">
    <w:name w:val="Virginia Tech Body"/>
    <w:basedOn w:val="Normal"/>
    <w:pPr>
      <w:spacing w:line="360" w:lineRule="auto"/>
    </w:pPr>
    <w:rPr>
      <w:sz w:val="19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_Letterhead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Virginia Tech Letterhead</vt:lpstr>
    </vt:vector>
  </TitlesOfParts>
  <Manager/>
  <Company>Virginia Tech</Company>
  <LinksUpToDate>false</LinksUpToDate>
  <CharactersWithSpaces>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Tech Letterhead</dc:title>
  <dc:subject/>
  <dc:creator>David Stanley</dc:creator>
  <cp:keywords/>
  <dc:description/>
  <cp:lastModifiedBy>kafura</cp:lastModifiedBy>
  <cp:revision>2</cp:revision>
  <cp:lastPrinted>2008-06-02T14:28:00Z</cp:lastPrinted>
  <dcterms:created xsi:type="dcterms:W3CDTF">2015-11-30T18:26:00Z</dcterms:created>
  <dcterms:modified xsi:type="dcterms:W3CDTF">2015-11-30T18:26:00Z</dcterms:modified>
  <cp:category/>
</cp:coreProperties>
</file>